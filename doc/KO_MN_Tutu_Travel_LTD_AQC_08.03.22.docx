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4E4F2" w14:textId="77777777" w:rsidR="00EC0C1C" w:rsidRPr="00F53B10" w:rsidRDefault="009D1237" w:rsidP="00EC0C1C">
      <w:pPr>
        <w:rPr>
          <w:b/>
          <w:color w:val="005EB8" w:themeColor="accent1"/>
          <w:sz w:val="48"/>
          <w:szCs w:val="48"/>
        </w:rPr>
      </w:pPr>
      <w:r>
        <w:rPr>
          <w:b/>
          <w:color w:val="005EB8" w:themeColor="accent1"/>
          <w:sz w:val="48"/>
          <w:szCs w:val="48"/>
        </w:rPr>
        <w:t>Minutes</w:t>
      </w:r>
    </w:p>
    <w:p w14:paraId="7CD4E4F3" w14:textId="77777777" w:rsidR="002C5EF9" w:rsidRDefault="002C5EF9" w:rsidP="002C5EF9"/>
    <w:tbl>
      <w:tblPr>
        <w:tblStyle w:val="TableGrid"/>
        <w:tblW w:w="9322" w:type="dxa"/>
        <w:tblBorders>
          <w:top w:val="single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2C5EF9" w14:paraId="7CD4E4F6" w14:textId="77777777" w:rsidTr="00F452CA">
        <w:tc>
          <w:tcPr>
            <w:tcW w:w="1809" w:type="dxa"/>
            <w:shd w:val="clear" w:color="auto" w:fill="FFFFFF" w:themeFill="background1"/>
          </w:tcPr>
          <w:p w14:paraId="7CD4E4F4" w14:textId="77777777" w:rsidR="002C5EF9" w:rsidRDefault="002C5EF9" w:rsidP="002A37F6">
            <w:pPr>
              <w:pStyle w:val="Table-HeadingBlack"/>
            </w:pPr>
            <w:r>
              <w:t>Meeting:</w:t>
            </w:r>
          </w:p>
        </w:tc>
        <w:tc>
          <w:tcPr>
            <w:tcW w:w="7513" w:type="dxa"/>
            <w:shd w:val="clear" w:color="auto" w:fill="FFFFFF" w:themeFill="background1"/>
          </w:tcPr>
          <w:p w14:paraId="7CD4E4F5" w14:textId="08FED173" w:rsidR="002C5EF9" w:rsidRDefault="00C47637" w:rsidP="00E226A6">
            <w:pPr>
              <w:pStyle w:val="Table-Text"/>
            </w:pPr>
            <w:r>
              <w:t>Amadeus Quick</w:t>
            </w:r>
            <w:r w:rsidR="00D070E5">
              <w:t>-</w:t>
            </w:r>
            <w:r>
              <w:t xml:space="preserve">Connect - </w:t>
            </w:r>
            <w:r w:rsidR="00710486">
              <w:t>P</w:t>
            </w:r>
            <w:r w:rsidR="00F64639">
              <w:t xml:space="preserve">roject </w:t>
            </w:r>
            <w:r w:rsidR="00710486">
              <w:t>K</w:t>
            </w:r>
            <w:r w:rsidR="00F64639">
              <w:t>ick off</w:t>
            </w:r>
            <w:r w:rsidR="003D7FFE">
              <w:t xml:space="preserve"> </w:t>
            </w:r>
          </w:p>
        </w:tc>
      </w:tr>
      <w:tr w:rsidR="002C5EF9" w14:paraId="7CD4E4F9" w14:textId="77777777" w:rsidTr="00F452CA">
        <w:tc>
          <w:tcPr>
            <w:tcW w:w="1809" w:type="dxa"/>
            <w:shd w:val="clear" w:color="auto" w:fill="FFFFFF" w:themeFill="background1"/>
          </w:tcPr>
          <w:p w14:paraId="7CD4E4F7" w14:textId="77777777" w:rsidR="002C5EF9" w:rsidRDefault="002C5EF9" w:rsidP="002A37F6">
            <w:pPr>
              <w:pStyle w:val="Table-HeadingBlack"/>
            </w:pPr>
            <w:r>
              <w:t>Date:</w:t>
            </w:r>
          </w:p>
        </w:tc>
        <w:tc>
          <w:tcPr>
            <w:tcW w:w="7513" w:type="dxa"/>
            <w:shd w:val="clear" w:color="auto" w:fill="FFFFFF" w:themeFill="background1"/>
          </w:tcPr>
          <w:p w14:paraId="7CD4E4F8" w14:textId="4CAE0F5E" w:rsidR="002C5EF9" w:rsidRDefault="00F7064C" w:rsidP="008E5130">
            <w:pPr>
              <w:pStyle w:val="Table-Text"/>
            </w:pPr>
            <w:r>
              <w:t>02/03/2022</w:t>
            </w:r>
          </w:p>
        </w:tc>
      </w:tr>
      <w:tr w:rsidR="002C5EF9" w14:paraId="7CD4E4FC" w14:textId="77777777" w:rsidTr="00F452CA">
        <w:tc>
          <w:tcPr>
            <w:tcW w:w="1809" w:type="dxa"/>
            <w:shd w:val="clear" w:color="auto" w:fill="FFFFFF" w:themeFill="background1"/>
          </w:tcPr>
          <w:p w14:paraId="7CD4E4FA" w14:textId="77777777" w:rsidR="002C5EF9" w:rsidRDefault="002C5EF9" w:rsidP="002A37F6">
            <w:pPr>
              <w:pStyle w:val="Table-HeadingBlack"/>
            </w:pPr>
            <w:r>
              <w:t>Location:</w:t>
            </w:r>
          </w:p>
        </w:tc>
        <w:tc>
          <w:tcPr>
            <w:tcW w:w="7513" w:type="dxa"/>
            <w:shd w:val="clear" w:color="auto" w:fill="FFFFFF" w:themeFill="background1"/>
          </w:tcPr>
          <w:p w14:paraId="7CD4E4FB" w14:textId="37F4A66E" w:rsidR="002C5EF9" w:rsidRDefault="001A5FFC" w:rsidP="002A37F6">
            <w:pPr>
              <w:pStyle w:val="Table-Text"/>
            </w:pPr>
            <w:r>
              <w:t>Teams</w:t>
            </w:r>
          </w:p>
        </w:tc>
      </w:tr>
      <w:tr w:rsidR="002C5EF9" w:rsidRPr="001E7DDE" w14:paraId="7CD4E4FF" w14:textId="77777777" w:rsidTr="00F452CA">
        <w:tc>
          <w:tcPr>
            <w:tcW w:w="1809" w:type="dxa"/>
            <w:tcBorders>
              <w:bottom w:val="nil"/>
            </w:tcBorders>
            <w:shd w:val="clear" w:color="auto" w:fill="FFFFFF" w:themeFill="background1"/>
          </w:tcPr>
          <w:p w14:paraId="7CD4E4FD" w14:textId="77777777" w:rsidR="002C5EF9" w:rsidRDefault="002C5EF9" w:rsidP="002A37F6">
            <w:pPr>
              <w:pStyle w:val="Table-HeadingBlack"/>
            </w:pPr>
            <w:r>
              <w:t>Attendees:</w:t>
            </w:r>
          </w:p>
        </w:tc>
        <w:tc>
          <w:tcPr>
            <w:tcW w:w="7513" w:type="dxa"/>
            <w:tcBorders>
              <w:bottom w:val="nil"/>
            </w:tcBorders>
            <w:shd w:val="clear" w:color="auto" w:fill="FFFFFF" w:themeFill="background1"/>
          </w:tcPr>
          <w:p w14:paraId="50C9E380" w14:textId="6C298029" w:rsidR="009E6E04" w:rsidRDefault="009E6E04" w:rsidP="009807A4">
            <w:pPr>
              <w:pStyle w:val="Table-Text"/>
            </w:pPr>
            <w:r w:rsidRPr="009E6E04">
              <w:rPr>
                <w:lang w:val="en-US"/>
              </w:rPr>
              <w:t xml:space="preserve">Wang </w:t>
            </w:r>
            <w:proofErr w:type="spellStart"/>
            <w:r w:rsidRPr="007C6660">
              <w:rPr>
                <w:lang w:val="en-US"/>
              </w:rPr>
              <w:t>Xiaonan</w:t>
            </w:r>
            <w:proofErr w:type="spellEnd"/>
          </w:p>
          <w:p w14:paraId="5C53C4DE" w14:textId="637313C2" w:rsidR="009807A4" w:rsidRPr="009807A4" w:rsidRDefault="009807A4" w:rsidP="009807A4">
            <w:pPr>
              <w:pStyle w:val="Table-Text"/>
              <w:rPr>
                <w:lang w:val="en-US"/>
              </w:rPr>
            </w:pPr>
            <w:r w:rsidRPr="009807A4">
              <w:t xml:space="preserve">Pei </w:t>
            </w:r>
            <w:proofErr w:type="spellStart"/>
            <w:r w:rsidRPr="009807A4">
              <w:t>Xutong</w:t>
            </w:r>
            <w:proofErr w:type="spellEnd"/>
          </w:p>
          <w:p w14:paraId="1710F3FA" w14:textId="77777777" w:rsidR="00122CE2" w:rsidRPr="00122CE2" w:rsidRDefault="00122CE2" w:rsidP="00122CE2">
            <w:pPr>
              <w:pStyle w:val="Table-Text"/>
              <w:rPr>
                <w:lang w:val="en-US"/>
              </w:rPr>
            </w:pPr>
            <w:r w:rsidRPr="00122CE2">
              <w:t xml:space="preserve">Zhang </w:t>
            </w:r>
            <w:proofErr w:type="spellStart"/>
            <w:r w:rsidRPr="00122CE2">
              <w:t>Qianfeng</w:t>
            </w:r>
            <w:proofErr w:type="spellEnd"/>
          </w:p>
          <w:p w14:paraId="008CB105" w14:textId="77777777" w:rsidR="00122CE2" w:rsidRPr="00122CE2" w:rsidRDefault="00122CE2" w:rsidP="00122CE2">
            <w:pPr>
              <w:pStyle w:val="Table-Text"/>
              <w:rPr>
                <w:lang w:val="en-US"/>
              </w:rPr>
            </w:pPr>
            <w:r w:rsidRPr="00122CE2">
              <w:t>Adebukola Adekeye</w:t>
            </w:r>
            <w:r w:rsidRPr="00122CE2">
              <w:tab/>
            </w:r>
          </w:p>
          <w:p w14:paraId="1E44FB9A" w14:textId="77777777" w:rsidR="00122CE2" w:rsidRPr="00122CE2" w:rsidRDefault="00122CE2" w:rsidP="00122CE2">
            <w:pPr>
              <w:pStyle w:val="Table-Text"/>
              <w:rPr>
                <w:lang w:val="en-US"/>
              </w:rPr>
            </w:pPr>
            <w:proofErr w:type="spellStart"/>
            <w:r w:rsidRPr="00122CE2">
              <w:t>Ayodapo</w:t>
            </w:r>
            <w:proofErr w:type="spellEnd"/>
            <w:r w:rsidRPr="00122CE2">
              <w:t xml:space="preserve"> Adigun</w:t>
            </w:r>
          </w:p>
          <w:p w14:paraId="7CD4E4FE" w14:textId="469F2C4B" w:rsidR="00A46B36" w:rsidRPr="00122CE2" w:rsidRDefault="00A46B36" w:rsidP="00F7064C">
            <w:pPr>
              <w:pStyle w:val="Table-Text"/>
              <w:rPr>
                <w:lang w:val="en-US"/>
              </w:rPr>
            </w:pPr>
          </w:p>
        </w:tc>
      </w:tr>
      <w:tr w:rsidR="002C5EF9" w14:paraId="7CD4E502" w14:textId="77777777" w:rsidTr="00DE7326">
        <w:trPr>
          <w:trHeight w:val="68"/>
        </w:trPr>
        <w:tc>
          <w:tcPr>
            <w:tcW w:w="18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D4E500" w14:textId="5592C654" w:rsidR="002C5EF9" w:rsidRDefault="002C5EF9" w:rsidP="002A37F6">
            <w:pPr>
              <w:pStyle w:val="Table-HeadingBlack"/>
            </w:pPr>
            <w:r>
              <w:t>Owner:</w:t>
            </w:r>
          </w:p>
        </w:tc>
        <w:tc>
          <w:tcPr>
            <w:tcW w:w="751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D4E501" w14:textId="63F8D174" w:rsidR="002C5EF9" w:rsidRDefault="00325BD5" w:rsidP="00310D5F">
            <w:pPr>
              <w:pStyle w:val="Table-Text"/>
            </w:pPr>
            <w:r>
              <w:t>Gladys Santos</w:t>
            </w:r>
          </w:p>
        </w:tc>
      </w:tr>
      <w:tr w:rsidR="002C5EF9" w14:paraId="7CD4E505" w14:textId="77777777" w:rsidTr="00F452CA">
        <w:tc>
          <w:tcPr>
            <w:tcW w:w="1809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7CD4E503" w14:textId="77777777" w:rsidR="002C5EF9" w:rsidRDefault="002C5EF9" w:rsidP="002A37F6">
            <w:pPr>
              <w:pStyle w:val="Table-HeadingBlack"/>
            </w:pPr>
            <w:r>
              <w:t>Recorded by:</w:t>
            </w:r>
          </w:p>
        </w:tc>
        <w:tc>
          <w:tcPr>
            <w:tcW w:w="7513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7CD4E504" w14:textId="4E01EB1E" w:rsidR="002C5EF9" w:rsidRDefault="00325BD5" w:rsidP="00310D5F">
            <w:pPr>
              <w:pStyle w:val="Table-Text"/>
            </w:pPr>
            <w:r>
              <w:t>Gladys Santos</w:t>
            </w:r>
          </w:p>
        </w:tc>
      </w:tr>
    </w:tbl>
    <w:p w14:paraId="7CD4E506" w14:textId="77777777" w:rsidR="00CD4B39" w:rsidRDefault="00CD4B39" w:rsidP="00CD4B39">
      <w:pPr>
        <w:pStyle w:val="Heading1"/>
        <w:jc w:val="both"/>
      </w:pPr>
      <w:bookmarkStart w:id="0" w:name="_Toc380671777"/>
      <w:bookmarkStart w:id="1" w:name="_Toc380671773"/>
      <w:r>
        <w:t>Roles, Responsibilities and Contacts</w:t>
      </w:r>
    </w:p>
    <w:p w14:paraId="7CD4E507" w14:textId="77777777" w:rsidR="00CD4B39" w:rsidRPr="00200F89" w:rsidRDefault="00CD4B39" w:rsidP="00CD4B39">
      <w:r w:rsidRPr="00200F89">
        <w:t>The directory for communication with Stakeholders during the project is as follows:</w:t>
      </w:r>
    </w:p>
    <w:p w14:paraId="7CD4E508" w14:textId="77777777" w:rsidR="00CD4B39" w:rsidRPr="00BF4CED" w:rsidRDefault="00CD4B39" w:rsidP="00CD4B39">
      <w:pPr>
        <w:pStyle w:val="ListParagraph"/>
        <w:numPr>
          <w:ilvl w:val="0"/>
          <w:numId w:val="14"/>
        </w:numPr>
        <w:ind w:left="360"/>
        <w:jc w:val="both"/>
        <w:rPr>
          <w:rFonts w:cs="Arial"/>
          <w:bCs/>
          <w:iCs/>
          <w:color w:val="1A61A9"/>
          <w:sz w:val="20"/>
          <w:szCs w:val="20"/>
        </w:rPr>
      </w:pPr>
      <w:r w:rsidRPr="00BF4CED">
        <w:rPr>
          <w:rFonts w:cs="Arial"/>
          <w:bCs/>
          <w:iCs/>
          <w:color w:val="1A61A9"/>
          <w:sz w:val="20"/>
          <w:szCs w:val="20"/>
        </w:rPr>
        <w:t xml:space="preserve">Amadeus </w:t>
      </w:r>
    </w:p>
    <w:p w14:paraId="7CD4E509" w14:textId="77777777" w:rsidR="00CD4B39" w:rsidRDefault="00CD4B39" w:rsidP="00CD4B39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2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21"/>
        <w:gridCol w:w="2970"/>
        <w:gridCol w:w="3852"/>
      </w:tblGrid>
      <w:tr w:rsidR="004362BE" w:rsidRPr="00200F89" w14:paraId="7CD4E50F" w14:textId="77777777" w:rsidTr="008E68F7">
        <w:tc>
          <w:tcPr>
            <w:tcW w:w="2421" w:type="dxa"/>
          </w:tcPr>
          <w:bookmarkEnd w:id="0"/>
          <w:p w14:paraId="7CD4E50A" w14:textId="77777777" w:rsidR="004362BE" w:rsidRPr="002E2CC7" w:rsidRDefault="004362BE" w:rsidP="00926E46">
            <w:pPr>
              <w:jc w:val="both"/>
              <w:rPr>
                <w:rFonts w:cs="Arial"/>
                <w:bCs/>
                <w:iCs/>
                <w:color w:val="1A61A9"/>
                <w:sz w:val="20"/>
                <w:szCs w:val="20"/>
              </w:rPr>
            </w:pPr>
            <w:r w:rsidRPr="002E2CC7">
              <w:rPr>
                <w:rFonts w:cs="Arial"/>
                <w:bCs/>
                <w:iCs/>
                <w:color w:val="1A61A9"/>
                <w:sz w:val="20"/>
                <w:szCs w:val="20"/>
              </w:rPr>
              <w:t>Name</w:t>
            </w:r>
          </w:p>
        </w:tc>
        <w:tc>
          <w:tcPr>
            <w:tcW w:w="2970" w:type="dxa"/>
          </w:tcPr>
          <w:p w14:paraId="7CD4E50B" w14:textId="77777777" w:rsidR="004362BE" w:rsidRPr="002E2CC7" w:rsidRDefault="004362BE" w:rsidP="00926E46">
            <w:pPr>
              <w:jc w:val="both"/>
              <w:rPr>
                <w:rFonts w:cs="Arial"/>
                <w:bCs/>
                <w:iCs/>
                <w:color w:val="1A61A9"/>
                <w:sz w:val="20"/>
                <w:szCs w:val="20"/>
              </w:rPr>
            </w:pPr>
            <w:r w:rsidRPr="002E2CC7">
              <w:rPr>
                <w:rFonts w:cs="Arial"/>
                <w:bCs/>
                <w:iCs/>
                <w:color w:val="1A61A9"/>
                <w:sz w:val="20"/>
                <w:szCs w:val="20"/>
              </w:rPr>
              <w:t>Role</w:t>
            </w:r>
          </w:p>
        </w:tc>
        <w:tc>
          <w:tcPr>
            <w:tcW w:w="3852" w:type="dxa"/>
          </w:tcPr>
          <w:p w14:paraId="7CD4E50C" w14:textId="77777777" w:rsidR="004362BE" w:rsidRPr="002E2CC7" w:rsidRDefault="004362BE" w:rsidP="00926E46">
            <w:pPr>
              <w:jc w:val="both"/>
              <w:rPr>
                <w:rFonts w:cs="Arial"/>
                <w:bCs/>
                <w:iCs/>
                <w:color w:val="1A61A9"/>
                <w:sz w:val="20"/>
                <w:szCs w:val="20"/>
              </w:rPr>
            </w:pPr>
            <w:r w:rsidRPr="002E2CC7">
              <w:rPr>
                <w:rFonts w:cs="Arial"/>
                <w:bCs/>
                <w:iCs/>
                <w:color w:val="1A61A9"/>
                <w:sz w:val="20"/>
                <w:szCs w:val="20"/>
              </w:rPr>
              <w:t>Email</w:t>
            </w:r>
          </w:p>
        </w:tc>
      </w:tr>
      <w:tr w:rsidR="004362BE" w:rsidRPr="00200F89" w14:paraId="7CD4E515" w14:textId="77777777" w:rsidTr="008E68F7">
        <w:tc>
          <w:tcPr>
            <w:tcW w:w="2421" w:type="dxa"/>
          </w:tcPr>
          <w:p w14:paraId="7CD4E510" w14:textId="6D225992" w:rsidR="004362BE" w:rsidRPr="00200F89" w:rsidRDefault="00325BD5" w:rsidP="008E68F7">
            <w:r>
              <w:t>Gladys Santos</w:t>
            </w:r>
          </w:p>
        </w:tc>
        <w:tc>
          <w:tcPr>
            <w:tcW w:w="2970" w:type="dxa"/>
          </w:tcPr>
          <w:p w14:paraId="7CD4E511" w14:textId="3BE0708A" w:rsidR="004362BE" w:rsidRPr="00325BD5" w:rsidRDefault="004362BE" w:rsidP="008E68F7">
            <w:r w:rsidRPr="00325BD5">
              <w:t>API Consulting Project Leader</w:t>
            </w:r>
          </w:p>
        </w:tc>
        <w:tc>
          <w:tcPr>
            <w:tcW w:w="3852" w:type="dxa"/>
          </w:tcPr>
          <w:p w14:paraId="7CD4E512" w14:textId="7BC97A74" w:rsidR="004362BE" w:rsidRPr="00200F89" w:rsidRDefault="004362BE" w:rsidP="008E68F7">
            <w:r w:rsidRPr="008C40E2">
              <w:t>apiconsulting-wemea@amadeus.com</w:t>
            </w:r>
          </w:p>
        </w:tc>
      </w:tr>
      <w:tr w:rsidR="004362BE" w:rsidRPr="00200F89" w14:paraId="7CD4E51B" w14:textId="77777777" w:rsidTr="008E68F7">
        <w:tc>
          <w:tcPr>
            <w:tcW w:w="2421" w:type="dxa"/>
          </w:tcPr>
          <w:p w14:paraId="7CD4E516" w14:textId="400F40CF" w:rsidR="004362BE" w:rsidRPr="00D15931" w:rsidRDefault="009E6E04" w:rsidP="008E68F7">
            <w:pPr>
              <w:pStyle w:val="Table-Text"/>
              <w:spacing w:after="160"/>
              <w:ind w:left="0"/>
              <w:rPr>
                <w:lang w:val="es-ES"/>
              </w:rPr>
            </w:pPr>
            <w:r w:rsidRPr="00122CE2">
              <w:t xml:space="preserve">Adebukola </w:t>
            </w:r>
            <w:r>
              <w:t>A</w:t>
            </w:r>
            <w:r w:rsidRPr="00122CE2">
              <w:t>dekeye</w:t>
            </w:r>
          </w:p>
        </w:tc>
        <w:tc>
          <w:tcPr>
            <w:tcW w:w="2970" w:type="dxa"/>
          </w:tcPr>
          <w:p w14:paraId="7CD4E517" w14:textId="667C6FF0" w:rsidR="004362BE" w:rsidRPr="00200F89" w:rsidRDefault="004362BE" w:rsidP="008E68F7">
            <w:r>
              <w:t>Delivery</w:t>
            </w:r>
            <w:r w:rsidR="009E6E04">
              <w:t xml:space="preserve"> </w:t>
            </w:r>
            <w:r>
              <w:t xml:space="preserve">Segment </w:t>
            </w:r>
            <w:r w:rsidR="00325BD5">
              <w:t>M</w:t>
            </w:r>
            <w:r>
              <w:t>anager</w:t>
            </w:r>
          </w:p>
        </w:tc>
        <w:tc>
          <w:tcPr>
            <w:tcW w:w="3852" w:type="dxa"/>
          </w:tcPr>
          <w:p w14:paraId="7CD4E518" w14:textId="071190D5" w:rsidR="004362BE" w:rsidRPr="00200F89" w:rsidRDefault="004E6B38" w:rsidP="008E68F7">
            <w:pPr>
              <w:jc w:val="both"/>
            </w:pPr>
            <w:r w:rsidRPr="004E6B38">
              <w:t>adebukola.adekeye@amadeus.com</w:t>
            </w:r>
          </w:p>
        </w:tc>
      </w:tr>
    </w:tbl>
    <w:p w14:paraId="7CD4E528" w14:textId="77777777" w:rsidR="00CD4B39" w:rsidRPr="00200F89" w:rsidRDefault="00CD4B39" w:rsidP="008E68F7"/>
    <w:p w14:paraId="7CD4E529" w14:textId="108161FE" w:rsidR="00CD4B39" w:rsidRPr="0066192C" w:rsidRDefault="000E0757" w:rsidP="00CD4B39">
      <w:pPr>
        <w:pStyle w:val="ListParagraph"/>
        <w:numPr>
          <w:ilvl w:val="0"/>
          <w:numId w:val="14"/>
        </w:numPr>
        <w:ind w:left="360"/>
        <w:jc w:val="both"/>
        <w:rPr>
          <w:rFonts w:cs="Arial"/>
          <w:bCs/>
          <w:iCs/>
          <w:color w:val="1A61A9"/>
          <w:sz w:val="20"/>
          <w:szCs w:val="20"/>
        </w:rPr>
      </w:pPr>
      <w:r>
        <w:rPr>
          <w:rFonts w:cs="Arial"/>
          <w:bCs/>
          <w:iCs/>
          <w:color w:val="1A61A9"/>
          <w:sz w:val="20"/>
          <w:szCs w:val="20"/>
        </w:rPr>
        <w:t>Tutu Travel Ltd</w:t>
      </w:r>
    </w:p>
    <w:p w14:paraId="7CD4E52A" w14:textId="77777777" w:rsidR="00CD4B39" w:rsidRPr="00200F89" w:rsidRDefault="00CD4B39" w:rsidP="00CD4B39">
      <w:pPr>
        <w:pStyle w:val="ListParagraph"/>
        <w:ind w:left="360"/>
        <w:jc w:val="both"/>
      </w:pPr>
    </w:p>
    <w:tbl>
      <w:tblPr>
        <w:tblStyle w:val="TableGrid"/>
        <w:tblW w:w="92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61"/>
        <w:gridCol w:w="3330"/>
        <w:gridCol w:w="3852"/>
      </w:tblGrid>
      <w:tr w:rsidR="004362BE" w:rsidRPr="00200F89" w14:paraId="7CD4E530" w14:textId="77777777" w:rsidTr="008E68F7">
        <w:tc>
          <w:tcPr>
            <w:tcW w:w="2061" w:type="dxa"/>
          </w:tcPr>
          <w:p w14:paraId="7CD4E52B" w14:textId="77777777" w:rsidR="004362BE" w:rsidRPr="002E2CC7" w:rsidRDefault="004362BE" w:rsidP="00926E46">
            <w:pPr>
              <w:jc w:val="both"/>
              <w:rPr>
                <w:rFonts w:cs="Arial"/>
                <w:bCs/>
                <w:iCs/>
                <w:color w:val="1A61A9"/>
                <w:sz w:val="20"/>
                <w:szCs w:val="20"/>
              </w:rPr>
            </w:pPr>
            <w:r w:rsidRPr="002E2CC7">
              <w:rPr>
                <w:rFonts w:cs="Arial"/>
                <w:bCs/>
                <w:iCs/>
                <w:color w:val="1A61A9"/>
                <w:sz w:val="20"/>
                <w:szCs w:val="20"/>
              </w:rPr>
              <w:t>Name</w:t>
            </w:r>
          </w:p>
        </w:tc>
        <w:tc>
          <w:tcPr>
            <w:tcW w:w="3330" w:type="dxa"/>
          </w:tcPr>
          <w:p w14:paraId="7CD4E52C" w14:textId="77777777" w:rsidR="004362BE" w:rsidRPr="002E2CC7" w:rsidRDefault="004362BE" w:rsidP="00926E46">
            <w:pPr>
              <w:jc w:val="both"/>
              <w:rPr>
                <w:rFonts w:cs="Arial"/>
                <w:bCs/>
                <w:iCs/>
                <w:color w:val="1A61A9"/>
                <w:sz w:val="20"/>
                <w:szCs w:val="20"/>
              </w:rPr>
            </w:pPr>
            <w:r w:rsidRPr="002E2CC7">
              <w:rPr>
                <w:rFonts w:cs="Arial"/>
                <w:bCs/>
                <w:iCs/>
                <w:color w:val="1A61A9"/>
                <w:sz w:val="20"/>
                <w:szCs w:val="20"/>
              </w:rPr>
              <w:t>Role</w:t>
            </w:r>
          </w:p>
        </w:tc>
        <w:tc>
          <w:tcPr>
            <w:tcW w:w="3852" w:type="dxa"/>
          </w:tcPr>
          <w:p w14:paraId="7CD4E52D" w14:textId="77777777" w:rsidR="004362BE" w:rsidRPr="002E2CC7" w:rsidRDefault="004362BE" w:rsidP="00926E46">
            <w:pPr>
              <w:jc w:val="both"/>
              <w:rPr>
                <w:rFonts w:cs="Arial"/>
                <w:bCs/>
                <w:iCs/>
                <w:color w:val="1A61A9"/>
                <w:sz w:val="20"/>
                <w:szCs w:val="20"/>
              </w:rPr>
            </w:pPr>
            <w:r w:rsidRPr="002E2CC7">
              <w:rPr>
                <w:rFonts w:cs="Arial"/>
                <w:bCs/>
                <w:iCs/>
                <w:color w:val="1A61A9"/>
                <w:sz w:val="20"/>
                <w:szCs w:val="20"/>
              </w:rPr>
              <w:t>Email</w:t>
            </w:r>
          </w:p>
        </w:tc>
      </w:tr>
      <w:tr w:rsidR="00C66B15" w:rsidRPr="00860413" w14:paraId="234FEB36" w14:textId="77777777" w:rsidTr="008E68F7">
        <w:tc>
          <w:tcPr>
            <w:tcW w:w="2061" w:type="dxa"/>
            <w:vAlign w:val="bottom"/>
          </w:tcPr>
          <w:p w14:paraId="14165217" w14:textId="1F7791EA" w:rsidR="00C66B15" w:rsidRPr="001245F1" w:rsidRDefault="00C66B15" w:rsidP="008E68F7">
            <w:pPr>
              <w:pStyle w:val="Table-Text"/>
              <w:spacing w:before="0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Xutong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/Pei</w:t>
            </w:r>
          </w:p>
        </w:tc>
        <w:tc>
          <w:tcPr>
            <w:tcW w:w="3330" w:type="dxa"/>
            <w:vAlign w:val="bottom"/>
          </w:tcPr>
          <w:p w14:paraId="3757F8AC" w14:textId="0439BA9C" w:rsidR="00C66B15" w:rsidRDefault="00C66B15" w:rsidP="008E68F7">
            <w:pPr>
              <w:spacing w:after="4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 developer</w:t>
            </w:r>
          </w:p>
        </w:tc>
        <w:tc>
          <w:tcPr>
            <w:tcW w:w="3852" w:type="dxa"/>
            <w:vAlign w:val="bottom"/>
          </w:tcPr>
          <w:p w14:paraId="44EBC0CA" w14:textId="3E878B08" w:rsidR="00C66B15" w:rsidRPr="00C66B15" w:rsidRDefault="00C66B15" w:rsidP="008E68F7">
            <w:pPr>
              <w:spacing w:after="40"/>
              <w:jc w:val="both"/>
            </w:pPr>
            <w:hyperlink r:id="rId11" w:history="1">
              <w:r w:rsidRPr="00C66B15">
                <w:t>peilanglang@gmail.com</w:t>
              </w:r>
            </w:hyperlink>
          </w:p>
        </w:tc>
      </w:tr>
      <w:tr w:rsidR="00C66B15" w:rsidRPr="00200F89" w14:paraId="7CD4E536" w14:textId="77777777" w:rsidTr="008E68F7">
        <w:tc>
          <w:tcPr>
            <w:tcW w:w="2061" w:type="dxa"/>
            <w:vAlign w:val="bottom"/>
          </w:tcPr>
          <w:p w14:paraId="7CD4E531" w14:textId="49258351" w:rsidR="00C66B15" w:rsidRPr="00200F89" w:rsidRDefault="00C66B15" w:rsidP="008E68F7">
            <w:pPr>
              <w:spacing w:after="4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Zuqun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/Ren</w:t>
            </w:r>
          </w:p>
        </w:tc>
        <w:tc>
          <w:tcPr>
            <w:tcW w:w="3330" w:type="dxa"/>
            <w:vAlign w:val="bottom"/>
          </w:tcPr>
          <w:p w14:paraId="7CD4E532" w14:textId="08380C91" w:rsidR="00C66B15" w:rsidRPr="00200F89" w:rsidRDefault="00C66B15" w:rsidP="008E68F7">
            <w:pPr>
              <w:spacing w:after="4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 consultant</w:t>
            </w:r>
          </w:p>
        </w:tc>
        <w:tc>
          <w:tcPr>
            <w:tcW w:w="3852" w:type="dxa"/>
            <w:vAlign w:val="bottom"/>
          </w:tcPr>
          <w:p w14:paraId="7CD4E533" w14:textId="639595E0" w:rsidR="00C66B15" w:rsidRPr="00C66B15" w:rsidRDefault="00C66B15" w:rsidP="008E68F7">
            <w:pPr>
              <w:spacing w:after="40"/>
              <w:jc w:val="both"/>
            </w:pPr>
            <w:hyperlink r:id="rId12" w:history="1">
              <w:r w:rsidRPr="00C66B15">
                <w:t>kingwong202120201@gmail.com</w:t>
              </w:r>
            </w:hyperlink>
          </w:p>
        </w:tc>
      </w:tr>
      <w:tr w:rsidR="00C66B15" w14:paraId="7CD4E53C" w14:textId="77777777" w:rsidTr="008E68F7">
        <w:tc>
          <w:tcPr>
            <w:tcW w:w="2061" w:type="dxa"/>
            <w:vAlign w:val="bottom"/>
          </w:tcPr>
          <w:p w14:paraId="7CD4E537" w14:textId="3F2B94F1" w:rsidR="00C66B15" w:rsidRPr="00310D5F" w:rsidRDefault="00C66B15" w:rsidP="008E68F7">
            <w:pPr>
              <w:suppressAutoHyphens w:val="0"/>
              <w:spacing w:after="4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Qianfeng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/Zhang</w:t>
            </w:r>
          </w:p>
        </w:tc>
        <w:tc>
          <w:tcPr>
            <w:tcW w:w="3330" w:type="dxa"/>
            <w:vAlign w:val="bottom"/>
          </w:tcPr>
          <w:p w14:paraId="7CD4E538" w14:textId="5B3C120C" w:rsidR="00C66B15" w:rsidRPr="00310D5F" w:rsidRDefault="00C66B15" w:rsidP="008E68F7">
            <w:pPr>
              <w:spacing w:after="4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3852" w:type="dxa"/>
            <w:vAlign w:val="bottom"/>
          </w:tcPr>
          <w:p w14:paraId="7CD4E539" w14:textId="2E03F514" w:rsidR="00C66B15" w:rsidRPr="00C66B15" w:rsidRDefault="00C66B15" w:rsidP="008E68F7">
            <w:pPr>
              <w:spacing w:after="40"/>
              <w:jc w:val="both"/>
            </w:pPr>
            <w:hyperlink r:id="rId13" w:history="1">
              <w:r w:rsidRPr="00C66B15">
                <w:t>shihouqianjiu@163.com</w:t>
              </w:r>
            </w:hyperlink>
          </w:p>
        </w:tc>
      </w:tr>
      <w:tr w:rsidR="00C66B15" w14:paraId="501C6D94" w14:textId="77777777" w:rsidTr="008E68F7">
        <w:trPr>
          <w:trHeight w:val="70"/>
        </w:trPr>
        <w:tc>
          <w:tcPr>
            <w:tcW w:w="2061" w:type="dxa"/>
            <w:vAlign w:val="bottom"/>
          </w:tcPr>
          <w:p w14:paraId="130CFC6F" w14:textId="05FDA537" w:rsidR="00C66B15" w:rsidRDefault="00C66B15" w:rsidP="008E68F7">
            <w:pPr>
              <w:pStyle w:val="Table-Text"/>
              <w:spacing w:before="0"/>
              <w:ind w:left="0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Xiaonan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/Wang</w:t>
            </w:r>
          </w:p>
        </w:tc>
        <w:tc>
          <w:tcPr>
            <w:tcW w:w="3330" w:type="dxa"/>
            <w:vAlign w:val="bottom"/>
          </w:tcPr>
          <w:p w14:paraId="743CE206" w14:textId="2A8D35BF" w:rsidR="00C66B15" w:rsidRDefault="00C66B15" w:rsidP="008E68F7">
            <w:pPr>
              <w:spacing w:after="4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Managing Director</w:t>
            </w:r>
          </w:p>
        </w:tc>
        <w:tc>
          <w:tcPr>
            <w:tcW w:w="3852" w:type="dxa"/>
            <w:vAlign w:val="bottom"/>
          </w:tcPr>
          <w:p w14:paraId="5EB7E6C1" w14:textId="68DDCCEA" w:rsidR="00C66B15" w:rsidRPr="00C66B15" w:rsidRDefault="00C66B15" w:rsidP="008E68F7">
            <w:pPr>
              <w:spacing w:after="40"/>
              <w:jc w:val="both"/>
            </w:pPr>
            <w:hyperlink r:id="rId14" w:history="1">
              <w:r w:rsidRPr="00C66B15">
                <w:t>94154413@qq.com</w:t>
              </w:r>
            </w:hyperlink>
          </w:p>
        </w:tc>
      </w:tr>
    </w:tbl>
    <w:p w14:paraId="37F0C825" w14:textId="77777777" w:rsidR="00D4483B" w:rsidRPr="00E436D8" w:rsidRDefault="00D4483B" w:rsidP="00E436D8"/>
    <w:p w14:paraId="11C4687D" w14:textId="77777777" w:rsidR="00D4483B" w:rsidRDefault="00D4483B">
      <w:pPr>
        <w:suppressAutoHyphens w:val="0"/>
        <w:spacing w:after="0"/>
        <w:rPr>
          <w:rFonts w:eastAsiaTheme="majorEastAsia" w:cstheme="majorBidi"/>
          <w:b/>
          <w:bCs/>
          <w:color w:val="005EB8" w:themeColor="accent1"/>
          <w:sz w:val="28"/>
          <w:szCs w:val="28"/>
        </w:rPr>
      </w:pPr>
      <w:r>
        <w:br w:type="page"/>
      </w:r>
    </w:p>
    <w:p w14:paraId="7CD4E549" w14:textId="4F1CB0AD" w:rsidR="000E386B" w:rsidRDefault="000E386B" w:rsidP="00BF3C97">
      <w:pPr>
        <w:pStyle w:val="Heading1"/>
      </w:pPr>
      <w:r>
        <w:lastRenderedPageBreak/>
        <w:t>Company</w:t>
      </w:r>
      <w:r w:rsidR="00D359AE">
        <w:t xml:space="preserve"> and Application information</w:t>
      </w:r>
      <w:r>
        <w:t xml:space="preserve">: </w:t>
      </w:r>
    </w:p>
    <w:p w14:paraId="56E1F9D6" w14:textId="7AF4E0AE" w:rsidR="00134B7D" w:rsidRDefault="00D36E8B" w:rsidP="00BF3C97">
      <w:r w:rsidRPr="00D36E8B">
        <w:rPr>
          <w:color w:val="000000"/>
          <w:sz w:val="20"/>
          <w:szCs w:val="20"/>
          <w:shd w:val="clear" w:color="auto" w:fill="FFFFFF"/>
        </w:rPr>
        <w:t xml:space="preserve">TUTU TRAVEL is a leading online travel agency that helps today’s business and leisure travellers search, </w:t>
      </w:r>
      <w:r w:rsidR="00C00B7E" w:rsidRPr="00D36E8B">
        <w:rPr>
          <w:color w:val="000000"/>
          <w:sz w:val="20"/>
          <w:szCs w:val="20"/>
          <w:shd w:val="clear" w:color="auto" w:fill="FFFFFF"/>
        </w:rPr>
        <w:t>compare,</w:t>
      </w:r>
      <w:r w:rsidRPr="00D36E8B">
        <w:rPr>
          <w:color w:val="000000"/>
          <w:sz w:val="20"/>
          <w:szCs w:val="20"/>
          <w:shd w:val="clear" w:color="auto" w:fill="FFFFFF"/>
        </w:rPr>
        <w:t xml:space="preserve"> and book the best flight options with all airlines.</w:t>
      </w:r>
    </w:p>
    <w:p w14:paraId="7CD4E54E" w14:textId="77777777" w:rsidR="00453A2E" w:rsidRDefault="00453A2E" w:rsidP="00453A2E">
      <w:pPr>
        <w:pStyle w:val="Heading3"/>
      </w:pPr>
      <w:r>
        <w:t xml:space="preserve">List of services discussed during Kick-Off: </w:t>
      </w:r>
    </w:p>
    <w:p w14:paraId="1AD84131" w14:textId="666B6FC0" w:rsidR="006B065F" w:rsidRDefault="006B065F" w:rsidP="00453A2E">
      <w:pPr>
        <w:pStyle w:val="ListParagraph"/>
        <w:numPr>
          <w:ilvl w:val="0"/>
          <w:numId w:val="19"/>
        </w:numPr>
      </w:pPr>
      <w:r w:rsidRPr="006B065F">
        <w:t>FlightOrderIssue</w:t>
      </w:r>
    </w:p>
    <w:p w14:paraId="0EE45ED3" w14:textId="45452910" w:rsidR="006B065F" w:rsidRDefault="006B065F" w:rsidP="006B065F">
      <w:pPr>
        <w:pStyle w:val="ListParagraph"/>
        <w:numPr>
          <w:ilvl w:val="0"/>
          <w:numId w:val="19"/>
        </w:numPr>
      </w:pPr>
      <w:r w:rsidRPr="006B065F">
        <w:t>FlightOffersSearch</w:t>
      </w:r>
    </w:p>
    <w:p w14:paraId="0ACA1761" w14:textId="3751008A" w:rsidR="00635EAC" w:rsidRDefault="00020581" w:rsidP="00C65034">
      <w:pPr>
        <w:pStyle w:val="ListParagraph"/>
        <w:numPr>
          <w:ilvl w:val="0"/>
          <w:numId w:val="19"/>
        </w:numPr>
      </w:pPr>
      <w:r>
        <w:t>FlightOffersPrice</w:t>
      </w:r>
    </w:p>
    <w:p w14:paraId="7CD4E551" w14:textId="04448828" w:rsidR="00453A2E" w:rsidRDefault="00020581" w:rsidP="00453A2E">
      <w:pPr>
        <w:pStyle w:val="ListParagraph"/>
        <w:numPr>
          <w:ilvl w:val="0"/>
          <w:numId w:val="19"/>
        </w:numPr>
      </w:pPr>
      <w:r>
        <w:t>FlightCreateOrders</w:t>
      </w:r>
    </w:p>
    <w:p w14:paraId="7CD4E552" w14:textId="6C17DE82" w:rsidR="00453A2E" w:rsidRDefault="00453A2E" w:rsidP="00453A2E">
      <w:pPr>
        <w:pStyle w:val="ListParagraph"/>
        <w:numPr>
          <w:ilvl w:val="0"/>
          <w:numId w:val="19"/>
        </w:numPr>
      </w:pPr>
      <w:r>
        <w:t>F</w:t>
      </w:r>
      <w:r w:rsidR="00020581">
        <w:t>lightOrderManagement</w:t>
      </w:r>
    </w:p>
    <w:p w14:paraId="7F010001" w14:textId="3DD22CD6" w:rsidR="00635EAC" w:rsidRDefault="00635EAC" w:rsidP="00453A2E">
      <w:pPr>
        <w:pStyle w:val="ListParagraph"/>
        <w:numPr>
          <w:ilvl w:val="0"/>
          <w:numId w:val="19"/>
        </w:numPr>
      </w:pPr>
      <w:r w:rsidRPr="006B065F">
        <w:t>GetFlightOrderB</w:t>
      </w:r>
      <w:r w:rsidR="006034A7">
        <w:t>y</w:t>
      </w:r>
      <w:r w:rsidRPr="006B065F">
        <w:t>RecordLocator</w:t>
      </w:r>
    </w:p>
    <w:p w14:paraId="523E5C40" w14:textId="77777777" w:rsidR="006B065F" w:rsidRPr="006B065F" w:rsidRDefault="006B065F" w:rsidP="002219BB">
      <w:pPr>
        <w:rPr>
          <w:lang w:val="en-US"/>
        </w:rPr>
      </w:pPr>
    </w:p>
    <w:p w14:paraId="3520BC90" w14:textId="5F32F8F8" w:rsidR="002219BB" w:rsidRDefault="002219BB" w:rsidP="002219BB">
      <w:r>
        <w:t xml:space="preserve">Customer </w:t>
      </w:r>
      <w:r w:rsidR="003371F1">
        <w:t>wishes</w:t>
      </w:r>
      <w:r>
        <w:t xml:space="preserve"> to integrate:</w:t>
      </w:r>
    </w:p>
    <w:p w14:paraId="35A23BC9" w14:textId="44E195B6" w:rsidR="002219BB" w:rsidRDefault="002219BB" w:rsidP="002219BB">
      <w:pPr>
        <w:pStyle w:val="ListParagraph"/>
        <w:numPr>
          <w:ilvl w:val="0"/>
          <w:numId w:val="24"/>
        </w:numPr>
      </w:pPr>
      <w:r>
        <w:t>Bags: as per general market preference, they only wish to sell fares with a bag (whether it is included in fare or a chargeable bag added</w:t>
      </w:r>
      <w:r w:rsidR="00942EEA">
        <w:t>);</w:t>
      </w:r>
    </w:p>
    <w:p w14:paraId="3E502D65" w14:textId="3C376698" w:rsidR="002219BB" w:rsidRDefault="002219BB" w:rsidP="002219BB">
      <w:pPr>
        <w:pStyle w:val="ListParagraph"/>
        <w:numPr>
          <w:ilvl w:val="0"/>
          <w:numId w:val="24"/>
        </w:numPr>
      </w:pPr>
      <w:r>
        <w:t>Pyton (</w:t>
      </w:r>
      <w:r w:rsidR="006034A7">
        <w:t>For test purpose for now, but n</w:t>
      </w:r>
      <w:r w:rsidR="00814364">
        <w:t>ot to certify);</w:t>
      </w:r>
    </w:p>
    <w:p w14:paraId="4F95D296" w14:textId="77777777" w:rsidR="00465F81" w:rsidRDefault="00C27B52" w:rsidP="00465F81">
      <w:pPr>
        <w:pStyle w:val="ListParagraph"/>
        <w:numPr>
          <w:ilvl w:val="0"/>
          <w:numId w:val="24"/>
        </w:numPr>
      </w:pPr>
      <w:r>
        <w:t xml:space="preserve">No ticketing will be done online, </w:t>
      </w:r>
      <w:r w:rsidR="00237BDA">
        <w:t>once the PNRs are created they should be sent to a queue</w:t>
      </w:r>
      <w:r w:rsidR="00F25FD9">
        <w:t xml:space="preserve"> and ticketing by the Sunair Ticket Robot</w:t>
      </w:r>
      <w:r w:rsidR="00B13333">
        <w:t>;</w:t>
      </w:r>
    </w:p>
    <w:p w14:paraId="2F1E02D1" w14:textId="152A8B95" w:rsidR="000E56FA" w:rsidRDefault="001E76DF" w:rsidP="00465F81">
      <w:pPr>
        <w:pStyle w:val="ListParagraph"/>
        <w:numPr>
          <w:ilvl w:val="0"/>
          <w:numId w:val="24"/>
        </w:numPr>
      </w:pPr>
      <w:r>
        <w:t xml:space="preserve">The updates can be done online </w:t>
      </w:r>
      <w:r w:rsidR="00942EEA">
        <w:t>using PATCH or DELETE;</w:t>
      </w:r>
    </w:p>
    <w:p w14:paraId="184F08D1" w14:textId="17310B2A" w:rsidR="002219BB" w:rsidRDefault="000E56FA" w:rsidP="000E56FA">
      <w:r>
        <w:t>It was also informed that no bags can be included after the order is created and the pricing is mandatory for pricing confirmation.</w:t>
      </w:r>
      <w:r w:rsidR="00C05CFE">
        <w:t xml:space="preserve"> </w:t>
      </w:r>
    </w:p>
    <w:p w14:paraId="7CD4E557" w14:textId="77777777" w:rsidR="00200F89" w:rsidRPr="00200F89" w:rsidRDefault="00200F89" w:rsidP="00200F89">
      <w:pPr>
        <w:pStyle w:val="Heading3"/>
      </w:pPr>
      <w:r>
        <w:t>Functional Gaps:</w:t>
      </w:r>
    </w:p>
    <w:p w14:paraId="7CD4E558" w14:textId="20E54F3A" w:rsidR="004D7FF7" w:rsidRPr="004E7A94" w:rsidRDefault="004D7FF7" w:rsidP="004D7FF7">
      <w:pPr>
        <w:jc w:val="both"/>
        <w:rPr>
          <w:sz w:val="20"/>
          <w:szCs w:val="20"/>
        </w:rPr>
      </w:pPr>
      <w:r>
        <w:t>While th</w:t>
      </w:r>
      <w:r w:rsidR="00177FBA">
        <w:t>e Dedic</w:t>
      </w:r>
      <w:r w:rsidR="00B01296">
        <w:t>a</w:t>
      </w:r>
      <w:r w:rsidR="00177FBA">
        <w:t xml:space="preserve">ted </w:t>
      </w:r>
      <w:r w:rsidR="00E34B6A">
        <w:t xml:space="preserve">access is being prepared by the </w:t>
      </w:r>
      <w:r w:rsidR="001F7C5A">
        <w:t xml:space="preserve">API </w:t>
      </w:r>
      <w:r w:rsidR="00E34B6A" w:rsidRPr="00E34B6A">
        <w:t>Consulting</w:t>
      </w:r>
      <w:r w:rsidR="00E34B6A">
        <w:t xml:space="preserve"> team</w:t>
      </w:r>
      <w:r>
        <w:t>, the customers should ensure they can access al</w:t>
      </w:r>
      <w:r w:rsidR="001F7C5A">
        <w:t xml:space="preserve">l </w:t>
      </w:r>
      <w:r>
        <w:t xml:space="preserve">documentation </w:t>
      </w:r>
      <w:r w:rsidR="001F7C5A">
        <w:t xml:space="preserve">in the Developers Portal </w:t>
      </w:r>
      <w:r>
        <w:t xml:space="preserve">and thoroughly read it </w:t>
      </w:r>
      <w:r w:rsidR="002F7227">
        <w:t>to</w:t>
      </w:r>
      <w:r>
        <w:t xml:space="preserve"> identify possible functional gaps. If a functional gap is identified after</w:t>
      </w:r>
      <w:r w:rsidR="00E34B6A">
        <w:t xml:space="preserve"> the construction phase, the </w:t>
      </w:r>
      <w:r w:rsidR="002F7227">
        <w:t xml:space="preserve">API </w:t>
      </w:r>
      <w:r w:rsidR="00E34B6A" w:rsidRPr="00E34B6A">
        <w:t>Consulting</w:t>
      </w:r>
      <w:r w:rsidR="00E34B6A">
        <w:t xml:space="preserve"> team</w:t>
      </w:r>
      <w:r>
        <w:t xml:space="preserve"> </w:t>
      </w:r>
      <w:r w:rsidRPr="004D7FF7">
        <w:t xml:space="preserve">will conduct an evaluation of the impact of the change to </w:t>
      </w:r>
      <w:r>
        <w:t>cost, risk, schedul</w:t>
      </w:r>
      <w:r w:rsidR="00453A2E">
        <w:t>e, and scope. Please note that m</w:t>
      </w:r>
      <w:r w:rsidR="00BF3C97" w:rsidRPr="00BF3C97">
        <w:t xml:space="preserve">odification to the project scope </w:t>
      </w:r>
      <w:r w:rsidR="00BF3C97">
        <w:t xml:space="preserve">after the construction phase </w:t>
      </w:r>
      <w:r w:rsidR="00E34B6A">
        <w:t>is subject to t</w:t>
      </w:r>
      <w:r w:rsidR="002F7227">
        <w:t xml:space="preserve">he API </w:t>
      </w:r>
      <w:r w:rsidR="00E34B6A" w:rsidRPr="00E34B6A">
        <w:t>Consulting</w:t>
      </w:r>
      <w:r w:rsidR="00E34B6A">
        <w:t xml:space="preserve"> team</w:t>
      </w:r>
      <w:r w:rsidR="00BF3C97" w:rsidRPr="00BF3C97">
        <w:t>’s agreement and may be subjected to a follow up enhancement project.</w:t>
      </w:r>
      <w:r w:rsidR="00BF3C97">
        <w:t xml:space="preserve"> </w:t>
      </w:r>
    </w:p>
    <w:p w14:paraId="4EFC7E11" w14:textId="77777777" w:rsidR="00814364" w:rsidRDefault="00814364">
      <w:pPr>
        <w:suppressAutoHyphens w:val="0"/>
        <w:spacing w:after="0"/>
        <w:rPr>
          <w:rFonts w:eastAsiaTheme="majorEastAsia" w:cstheme="majorBidi"/>
          <w:b/>
          <w:bCs/>
          <w:color w:val="005EB8" w:themeColor="accent1"/>
          <w:sz w:val="28"/>
          <w:szCs w:val="28"/>
        </w:rPr>
      </w:pPr>
      <w:r>
        <w:br w:type="page"/>
      </w:r>
    </w:p>
    <w:p w14:paraId="7CD4E55C" w14:textId="20F6A360" w:rsidR="00F64639" w:rsidRDefault="00BF3C97" w:rsidP="00814364">
      <w:pPr>
        <w:pStyle w:val="Heading1"/>
        <w:jc w:val="both"/>
      </w:pPr>
      <w:r>
        <w:lastRenderedPageBreak/>
        <w:t>P</w:t>
      </w:r>
      <w:r w:rsidR="00F64639">
        <w:t xml:space="preserve">roject life cycle: </w:t>
      </w:r>
    </w:p>
    <w:p w14:paraId="30E65B97" w14:textId="77777777" w:rsidR="00814364" w:rsidRPr="00814364" w:rsidRDefault="00814364" w:rsidP="00814364"/>
    <w:p w14:paraId="32696643" w14:textId="2D483C76" w:rsidR="0018226C" w:rsidRDefault="00775F60">
      <w:pPr>
        <w:suppressAutoHyphens w:val="0"/>
        <w:spacing w:after="0"/>
        <w:rPr>
          <w:b/>
          <w:color w:val="3B9FFF" w:themeColor="accent1" w:themeTint="99"/>
        </w:rPr>
      </w:pPr>
      <w:r w:rsidRPr="00775F60">
        <w:rPr>
          <w:b/>
          <w:noProof/>
          <w:color w:val="3B9FFF" w:themeColor="accent1" w:themeTint="99"/>
        </w:rPr>
        <w:drawing>
          <wp:inline distT="0" distB="0" distL="0" distR="0" wp14:anchorId="474445F2" wp14:editId="2D637F7F">
            <wp:extent cx="5731510" cy="2852420"/>
            <wp:effectExtent l="0" t="0" r="2540" b="508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5C69FF4-9728-4AA6-9A37-1BEC893C8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extLst>
                        <a:ext uri="{FF2B5EF4-FFF2-40B4-BE49-F238E27FC236}">
                          <a16:creationId xmlns:a16="http://schemas.microsoft.com/office/drawing/2014/main" id="{95C69FF4-9728-4AA6-9A37-1BEC893C8F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3" r="673" b="5586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8226C">
        <w:rPr>
          <w:b/>
          <w:color w:val="3B9FFF" w:themeColor="accent1" w:themeTint="99"/>
        </w:rPr>
        <w:br w:type="page"/>
      </w:r>
    </w:p>
    <w:p w14:paraId="55BEF23B" w14:textId="195F9415" w:rsidR="0018226C" w:rsidRDefault="0018226C">
      <w:pPr>
        <w:suppressAutoHyphens w:val="0"/>
        <w:spacing w:after="0"/>
        <w:rPr>
          <w:b/>
          <w:color w:val="3B9FFF" w:themeColor="accent1" w:themeTint="99"/>
        </w:rPr>
      </w:pPr>
    </w:p>
    <w:p w14:paraId="02C0AA85" w14:textId="77777777" w:rsidR="0018226C" w:rsidRDefault="0018226C">
      <w:pPr>
        <w:suppressAutoHyphens w:val="0"/>
        <w:spacing w:after="0"/>
        <w:rPr>
          <w:b/>
          <w:color w:val="3B9FFF" w:themeColor="accent1" w:themeTint="99"/>
        </w:rPr>
      </w:pPr>
    </w:p>
    <w:p w14:paraId="7CD4E55D" w14:textId="33F7544A" w:rsidR="00286C83" w:rsidRPr="002E2CC7" w:rsidRDefault="00286C83" w:rsidP="00F64639">
      <w:pPr>
        <w:rPr>
          <w:b/>
          <w:color w:val="3B9FFF" w:themeColor="accent1" w:themeTint="99"/>
        </w:rPr>
      </w:pPr>
      <w:r w:rsidRPr="002E2CC7">
        <w:rPr>
          <w:b/>
          <w:color w:val="3B9FFF" w:themeColor="accent1" w:themeTint="99"/>
        </w:rPr>
        <w:t xml:space="preserve">Estimated project time frame: </w:t>
      </w:r>
      <w:r w:rsidR="00D4483B" w:rsidRPr="00D4483B">
        <w:t>30 Days</w:t>
      </w:r>
    </w:p>
    <w:p w14:paraId="7CD4E55E" w14:textId="345A6F55" w:rsidR="00286C83" w:rsidRDefault="00286C83" w:rsidP="00F64639">
      <w:pPr>
        <w:rPr>
          <w:b/>
          <w:color w:val="3B9FFF" w:themeColor="accent1" w:themeTint="99"/>
        </w:rPr>
      </w:pPr>
      <w:r w:rsidRPr="002E2CC7">
        <w:rPr>
          <w:b/>
          <w:color w:val="3B9FFF" w:themeColor="accent1" w:themeTint="99"/>
        </w:rPr>
        <w:t>Agree</w:t>
      </w:r>
      <w:r w:rsidR="00FE4D22">
        <w:rPr>
          <w:b/>
          <w:color w:val="3B9FFF" w:themeColor="accent1" w:themeTint="99"/>
        </w:rPr>
        <w:t xml:space="preserve">d project completion </w:t>
      </w:r>
      <w:r w:rsidRPr="002E2CC7">
        <w:rPr>
          <w:b/>
          <w:color w:val="3B9FFF" w:themeColor="accent1" w:themeTint="99"/>
        </w:rPr>
        <w:t xml:space="preserve">date: </w:t>
      </w:r>
    </w:p>
    <w:p w14:paraId="0C6DE082" w14:textId="1EB91183" w:rsidR="0018226C" w:rsidRPr="002E2CC7" w:rsidRDefault="0018226C" w:rsidP="00F64639">
      <w:pPr>
        <w:rPr>
          <w:b/>
          <w:color w:val="3B9FFF" w:themeColor="accent1" w:themeTint="99"/>
        </w:rPr>
      </w:pPr>
      <w:r>
        <w:rPr>
          <w:b/>
          <w:color w:val="3B9FFF" w:themeColor="accent1" w:themeTint="99"/>
        </w:rPr>
        <w:t>User St</w:t>
      </w:r>
      <w:r w:rsidR="00780DA5">
        <w:rPr>
          <w:b/>
          <w:color w:val="3B9FFF" w:themeColor="accent1" w:themeTint="99"/>
        </w:rPr>
        <w:t>ories discussed</w:t>
      </w:r>
      <w:r w:rsidR="001D3049">
        <w:rPr>
          <w:b/>
          <w:color w:val="3B9FFF" w:themeColor="accent1" w:themeTint="99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5"/>
        <w:gridCol w:w="1993"/>
        <w:gridCol w:w="2220"/>
      </w:tblGrid>
      <w:tr w:rsidR="00B17916" w:rsidRPr="00B17916" w14:paraId="1AF2F85A" w14:textId="77777777" w:rsidTr="00817232">
        <w:trPr>
          <w:trHeight w:val="42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0A9AABC8" w14:textId="77777777" w:rsidR="00B17916" w:rsidRPr="00B17916" w:rsidRDefault="00B17916" w:rsidP="00B1791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1791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Test Case Scenario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ABCCB48" w14:textId="77777777" w:rsidR="00B17916" w:rsidRPr="00B17916" w:rsidRDefault="00B17916" w:rsidP="00B1791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1791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Ama-client-ref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7CF68C3" w14:textId="77777777" w:rsidR="00B17916" w:rsidRPr="00B17916" w:rsidRDefault="00B17916" w:rsidP="00B1791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1791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>Pending/Completed</w:t>
            </w:r>
          </w:p>
        </w:tc>
      </w:tr>
      <w:tr w:rsidR="00817232" w:rsidRPr="00B17916" w14:paraId="654D9252" w14:textId="77777777" w:rsidTr="00817232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B2A2D" w14:textId="27C35BA0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Use Case 1 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955375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FSC no bags: 2ADTs, 1CHD, 1 INF. </w:t>
            </w:r>
            <w:r w:rsidRPr="00FD1A0C">
              <w:rPr>
                <w:rFonts w:ascii="Calibri Light" w:hAnsi="Calibri Light"/>
                <w:b/>
                <w:bCs/>
                <w:color w:val="3B352D" w:themeColor="background2" w:themeShade="40"/>
                <w:sz w:val="24"/>
                <w:lang w:val="en-US"/>
              </w:rPr>
              <w:t xml:space="preserve">Calendar </w:t>
            </w:r>
            <w:r w:rsidR="00A230B9">
              <w:rPr>
                <w:rFonts w:ascii="Calibri Light" w:hAnsi="Calibri Light"/>
                <w:b/>
                <w:bCs/>
                <w:color w:val="3B352D" w:themeColor="background2" w:themeShade="40"/>
                <w:sz w:val="24"/>
                <w:lang w:val="en-US"/>
              </w:rPr>
              <w:t>S</w:t>
            </w:r>
            <w:r w:rsidRPr="00FD1A0C">
              <w:rPr>
                <w:rFonts w:ascii="Calibri Light" w:hAnsi="Calibri Light"/>
                <w:b/>
                <w:bCs/>
                <w:color w:val="3B352D" w:themeColor="background2" w:themeShade="40"/>
                <w:sz w:val="24"/>
                <w:lang w:val="en-US"/>
              </w:rPr>
              <w:t>earch</w:t>
            </w:r>
            <w:r w:rsidRPr="00955375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, Roundtrip (RT), </w:t>
            </w:r>
            <w:r w:rsidRPr="00955375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Full-Service</w:t>
            </w:r>
            <w:r w:rsidRPr="00955375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Carrier (FSC) content, Published fares, No bags.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EC2B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179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1612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179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17232" w:rsidRPr="00B17916" w14:paraId="3FEBF159" w14:textId="77777777" w:rsidTr="00817232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E4BD" w14:textId="7A106B2A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Use Case 2 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697A27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FSC with bags: 2ADTs, 1CHD, 1 INF; Roundtrip (RT), </w:t>
            </w:r>
            <w:r w:rsidRPr="00697A27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Full-Service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697A27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Carrier (FSC) content, </w:t>
            </w:r>
            <w:r w:rsidRPr="00697A27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published</w:t>
            </w:r>
            <w:r w:rsidRPr="00697A27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fares, Bags.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08BE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31F3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17232" w:rsidRPr="00B17916" w14:paraId="216C4B32" w14:textId="77777777" w:rsidTr="00817232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787D" w14:textId="23F4AA00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3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t xml:space="preserve"> </w:t>
            </w:r>
            <w:r w:rsidRPr="00697A27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Pyton no bags: 2ADTs, 1CHD, 1 INF; Roundtrip (RT), Pyton content, Published fares, No Bags.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43BB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C1B33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17232" w:rsidRPr="00B17916" w14:paraId="59CA8E12" w14:textId="77777777" w:rsidTr="00817232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0CF6" w14:textId="7F87725A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4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D806A2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Pyton with bags: 2ADTs, 1CHD, 1 INF; Roundtrip (RT), Full </w:t>
            </w:r>
            <w:r w:rsidRPr="00D806A2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Pyton content</w:t>
            </w:r>
            <w:r w:rsidRPr="00D806A2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Published fares, Bags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2292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EF69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17232" w:rsidRPr="00B17916" w14:paraId="6ECA24AA" w14:textId="77777777" w:rsidTr="00817232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A91D4" w14:textId="4B3A631B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5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7F7A0D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OWC: 2ADTs, 1CHD, 1 INF; Roundtrip (RT) </w:t>
            </w:r>
            <w:r w:rsidRPr="007F7A0D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One-way</w:t>
            </w:r>
            <w:r w:rsidRPr="007F7A0D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combinable (OWC) FSC and Pyton (or FSC), published fares with Bags.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17ED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DBDA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17232" w:rsidRPr="00B17916" w14:paraId="2061FFC3" w14:textId="77777777" w:rsidTr="00817232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918A6" w14:textId="64AF4454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6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5D186B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GET: </w:t>
            </w:r>
            <w:bookmarkStart w:id="2" w:name="_Hlk92785658"/>
            <w:r w:rsidRPr="005D186B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Retrieve an AQC Flight Order</w:t>
            </w:r>
            <w:bookmarkEnd w:id="2"/>
            <w:r w:rsidRPr="005D186B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35E98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9FE0" w14:textId="77777777" w:rsidR="00817232" w:rsidRPr="00B17916" w:rsidRDefault="00817232" w:rsidP="0081723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366ACB" w:rsidRPr="00B17916" w14:paraId="513C5D0A" w14:textId="77777777" w:rsidTr="002E58A9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B836" w14:textId="052AEF11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7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5D186B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Patch: Add remark to an AQC order.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D17A" w14:textId="77777777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9F157" w14:textId="77777777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</w:tr>
      <w:tr w:rsidR="00366ACB" w:rsidRPr="00B17916" w14:paraId="24ECE0DC" w14:textId="77777777" w:rsidTr="002E58A9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CA25D" w14:textId="75C6A8CA" w:rsidR="00366ACB" w:rsidRPr="00505D78" w:rsidRDefault="00366ACB" w:rsidP="00366ACB">
            <w:pPr>
              <w:suppressAutoHyphens w:val="0"/>
              <w:spacing w:after="0" w:line="240" w:lineRule="auto"/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8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Delete: Cancel a PNR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9FF3" w14:textId="77777777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E2923" w14:textId="77777777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</w:tr>
      <w:tr w:rsidR="00366ACB" w:rsidRPr="00B17916" w14:paraId="701C4479" w14:textId="77777777" w:rsidTr="002E58A9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6198" w14:textId="2A7CE04D" w:rsidR="00366ACB" w:rsidRPr="00B17916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Use Case 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9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505D78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–</w:t>
            </w:r>
            <w:r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 xml:space="preserve"> </w:t>
            </w:r>
            <w:r w:rsidRPr="002E1743">
              <w:rPr>
                <w:rFonts w:ascii="Calibri Light" w:hAnsi="Calibri Light"/>
                <w:color w:val="3B352D" w:themeColor="background2" w:themeShade="40"/>
                <w:sz w:val="24"/>
                <w:lang w:val="en-US"/>
              </w:rPr>
              <w:t>FlightGetOrderByRecloc: Retrieve a PNR created outside of AQC.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2FCEE" w14:textId="77777777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01EB" w14:textId="77777777" w:rsidR="00366ACB" w:rsidRPr="00433523" w:rsidRDefault="00366ACB" w:rsidP="00366AC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</w:tr>
    </w:tbl>
    <w:p w14:paraId="7EC8E986" w14:textId="77777777" w:rsidR="00313DD4" w:rsidRDefault="00313DD4" w:rsidP="00F64639">
      <w:pPr>
        <w:rPr>
          <w:b/>
          <w:color w:val="3B9FFF" w:themeColor="accent1" w:themeTint="99"/>
        </w:rPr>
      </w:pPr>
    </w:p>
    <w:p w14:paraId="06518836" w14:textId="77777777" w:rsidR="00BF4BDB" w:rsidRPr="008911EC" w:rsidRDefault="00BF4BDB" w:rsidP="00BF4BDB">
      <w:pPr>
        <w:spacing w:after="0"/>
        <w:ind w:left="1440"/>
        <w:rPr>
          <w:rFonts w:asciiTheme="minorHAnsi" w:hAnsiTheme="minorHAnsi"/>
          <w:bCs/>
          <w:sz w:val="16"/>
          <w:szCs w:val="16"/>
        </w:rPr>
      </w:pPr>
    </w:p>
    <w:p w14:paraId="706B11C8" w14:textId="77777777" w:rsidR="00BF4BDB" w:rsidRDefault="00BF4BDB">
      <w:pPr>
        <w:suppressAutoHyphens w:val="0"/>
        <w:spacing w:after="0"/>
        <w:rPr>
          <w:rFonts w:eastAsiaTheme="majorEastAsia" w:cstheme="majorBidi"/>
          <w:b/>
          <w:bCs/>
          <w:color w:val="005EB8" w:themeColor="accent1"/>
          <w:sz w:val="28"/>
          <w:szCs w:val="28"/>
        </w:rPr>
      </w:pPr>
      <w:r>
        <w:br w:type="page"/>
      </w:r>
    </w:p>
    <w:p w14:paraId="7CD4E560" w14:textId="77777777" w:rsidR="000E386B" w:rsidRDefault="000E386B" w:rsidP="000E386B">
      <w:pPr>
        <w:pStyle w:val="Heading1"/>
        <w:jc w:val="both"/>
      </w:pPr>
      <w:bookmarkStart w:id="3" w:name="_Toc380671774"/>
      <w:bookmarkEnd w:id="1"/>
      <w:r>
        <w:lastRenderedPageBreak/>
        <w:t>Out of Scope</w:t>
      </w:r>
      <w:bookmarkEnd w:id="3"/>
      <w:r>
        <w:t xml:space="preserve"> </w:t>
      </w:r>
    </w:p>
    <w:p w14:paraId="7CD4E561" w14:textId="77777777" w:rsidR="00453A2E" w:rsidRDefault="000E386B" w:rsidP="00BF3C97">
      <w:r w:rsidRPr="00BF3C97">
        <w:t>Items cla</w:t>
      </w:r>
      <w:r w:rsidR="00453A2E">
        <w:t>ssified as Out of Scope include:</w:t>
      </w:r>
    </w:p>
    <w:p w14:paraId="7CD4E562" w14:textId="77777777" w:rsidR="004E4D24" w:rsidRDefault="004E4D24" w:rsidP="004E4D24">
      <w:pPr>
        <w:pStyle w:val="ListParagraph"/>
        <w:numPr>
          <w:ilvl w:val="0"/>
          <w:numId w:val="18"/>
        </w:numPr>
      </w:pPr>
      <w:r>
        <w:t xml:space="preserve">Office settings*. </w:t>
      </w:r>
    </w:p>
    <w:p w14:paraId="7CD4E563" w14:textId="77777777" w:rsidR="00453A2E" w:rsidRDefault="00453A2E" w:rsidP="00BF3C97">
      <w:pPr>
        <w:pStyle w:val="ListParagraph"/>
        <w:numPr>
          <w:ilvl w:val="0"/>
          <w:numId w:val="18"/>
        </w:numPr>
      </w:pPr>
      <w:r>
        <w:t>A</w:t>
      </w:r>
      <w:r w:rsidR="000E386B" w:rsidRPr="00BF3C97">
        <w:t xml:space="preserve">ny services, deliverables and activities not defined in </w:t>
      </w:r>
      <w:r w:rsidR="00F64639" w:rsidRPr="00BF3C97">
        <w:t>t</w:t>
      </w:r>
      <w:r w:rsidR="000E386B" w:rsidRPr="00BF3C97">
        <w:t>he Project</w:t>
      </w:r>
      <w:r>
        <w:t>.</w:t>
      </w:r>
    </w:p>
    <w:p w14:paraId="7CD4E564" w14:textId="1ABCB805" w:rsidR="00453A2E" w:rsidRDefault="00453A2E" w:rsidP="00BF3C97">
      <w:pPr>
        <w:pStyle w:val="ListParagraph"/>
        <w:numPr>
          <w:ilvl w:val="0"/>
          <w:numId w:val="18"/>
        </w:numPr>
      </w:pPr>
      <w:r>
        <w:t>S</w:t>
      </w:r>
      <w:r w:rsidR="000E386B" w:rsidRPr="00BF3C97">
        <w:t xml:space="preserve">upport of any functionality not discussed during the </w:t>
      </w:r>
      <w:proofErr w:type="spellStart"/>
      <w:r w:rsidR="00C00B7E" w:rsidRPr="00BF3C97">
        <w:t>kickoff</w:t>
      </w:r>
      <w:proofErr w:type="spellEnd"/>
      <w:r w:rsidR="000E386B" w:rsidRPr="00BF3C97">
        <w:t xml:space="preserve"> meeting</w:t>
      </w:r>
      <w:r>
        <w:t>.</w:t>
      </w:r>
    </w:p>
    <w:p w14:paraId="7CD4E565" w14:textId="77777777" w:rsidR="00453A2E" w:rsidRDefault="00453A2E" w:rsidP="00BF3C97">
      <w:pPr>
        <w:pStyle w:val="ListParagraph"/>
        <w:numPr>
          <w:ilvl w:val="0"/>
          <w:numId w:val="18"/>
        </w:numPr>
      </w:pPr>
      <w:r>
        <w:t>Support of</w:t>
      </w:r>
      <w:r w:rsidR="00F64639" w:rsidRPr="00BF3C97">
        <w:t xml:space="preserve"> already certified</w:t>
      </w:r>
      <w:r>
        <w:t xml:space="preserve"> services unless the enhancement creates a significant impact</w:t>
      </w:r>
      <w:r w:rsidR="00F64639" w:rsidRPr="00BF3C97">
        <w:t xml:space="preserve">. </w:t>
      </w:r>
    </w:p>
    <w:p w14:paraId="7CD4E566" w14:textId="77777777" w:rsidR="00453A2E" w:rsidRDefault="00453A2E" w:rsidP="0027670D">
      <w:pPr>
        <w:pStyle w:val="ListParagraph"/>
        <w:numPr>
          <w:ilvl w:val="0"/>
          <w:numId w:val="18"/>
        </w:numPr>
      </w:pPr>
      <w:r w:rsidRPr="00BF3C97">
        <w:t>Coding</w:t>
      </w:r>
      <w:r w:rsidR="000E386B" w:rsidRPr="00BF3C97">
        <w:t xml:space="preserve"> </w:t>
      </w:r>
      <w:r>
        <w:t>queries.</w:t>
      </w:r>
    </w:p>
    <w:p w14:paraId="7CD4E567" w14:textId="77777777" w:rsidR="00453A2E" w:rsidRDefault="000E386B" w:rsidP="0027670D">
      <w:pPr>
        <w:pStyle w:val="ListParagraph"/>
        <w:numPr>
          <w:ilvl w:val="0"/>
          <w:numId w:val="18"/>
        </w:numPr>
      </w:pPr>
      <w:r w:rsidRPr="00BF3C97">
        <w:t>Application testing</w:t>
      </w:r>
      <w:r w:rsidR="00453A2E">
        <w:t>*</w:t>
      </w:r>
      <w:r w:rsidR="004E4D24">
        <w:t>*</w:t>
      </w:r>
    </w:p>
    <w:p w14:paraId="7CD4E568" w14:textId="77777777" w:rsidR="00453A2E" w:rsidRDefault="00453A2E" w:rsidP="00453A2E">
      <w:pPr>
        <w:pStyle w:val="ListParagraph"/>
      </w:pPr>
    </w:p>
    <w:p w14:paraId="7CD4E569" w14:textId="77777777" w:rsidR="004E4D24" w:rsidRDefault="004E4D24" w:rsidP="00453A2E">
      <w:r>
        <w:t>*</w:t>
      </w:r>
      <w:r w:rsidRPr="004E4D24">
        <w:t xml:space="preserve"> </w:t>
      </w:r>
      <w:r>
        <w:t xml:space="preserve">Request for update to OID setting should be done via Account Manager to be actioned locally. </w:t>
      </w:r>
    </w:p>
    <w:p w14:paraId="7CD4E56A" w14:textId="77777777" w:rsidR="000E386B" w:rsidRPr="00BF3C97" w:rsidRDefault="002E2CC7" w:rsidP="00453A2E">
      <w:r>
        <w:t>*</w:t>
      </w:r>
      <w:r w:rsidR="004E4D24">
        <w:t>*</w:t>
      </w:r>
      <w:r w:rsidR="00453A2E">
        <w:t>The application testing</w:t>
      </w:r>
      <w:r w:rsidR="000E386B" w:rsidRPr="00BF3C97">
        <w:t xml:space="preserve"> is not included in the scope of the project. This is solely the responsibility of </w:t>
      </w:r>
      <w:r w:rsidR="00F64639" w:rsidRPr="00BF3C97">
        <w:t>the client</w:t>
      </w:r>
      <w:r w:rsidR="000E386B" w:rsidRPr="00BF3C97">
        <w:t xml:space="preserve">. If this application includes any fare search functionality, </w:t>
      </w:r>
      <w:r w:rsidR="00F64639" w:rsidRPr="00BF3C97">
        <w:t>the client is</w:t>
      </w:r>
      <w:r w:rsidR="000E386B" w:rsidRPr="00BF3C97">
        <w:t xml:space="preserve"> fully responsible for testing their application to ensure that all fares are returned as expected once the application is launched in the Production environment.</w:t>
      </w:r>
    </w:p>
    <w:p w14:paraId="7CD4E56C" w14:textId="77777777" w:rsidR="000E386B" w:rsidRDefault="000E386B" w:rsidP="000E386B">
      <w:pPr>
        <w:pStyle w:val="Heading1"/>
        <w:jc w:val="both"/>
      </w:pPr>
      <w:r>
        <w:t xml:space="preserve">Project </w:t>
      </w:r>
      <w:r w:rsidR="00453A2E">
        <w:t>D</w:t>
      </w:r>
      <w:r w:rsidR="004D7FF7">
        <w:t>efinition</w:t>
      </w:r>
      <w:r>
        <w:t xml:space="preserve"> Acceptance</w:t>
      </w:r>
    </w:p>
    <w:p w14:paraId="7CD4E56D" w14:textId="77777777" w:rsidR="000E386B" w:rsidRPr="002C4632" w:rsidRDefault="000E386B" w:rsidP="000E386B"/>
    <w:p w14:paraId="7CD4E56E" w14:textId="7632D54F" w:rsidR="000E386B" w:rsidRPr="00200F89" w:rsidRDefault="004D7FF7" w:rsidP="000E386B">
      <w:pPr>
        <w:pStyle w:val="NoSpacing"/>
        <w:jc w:val="both"/>
      </w:pPr>
      <w:r w:rsidRPr="00200F89">
        <w:t>If any of the a</w:t>
      </w:r>
      <w:r w:rsidR="00453A2E" w:rsidRPr="00200F89">
        <w:t>bove information is incorrect, p</w:t>
      </w:r>
      <w:r w:rsidR="00E34B6A">
        <w:t xml:space="preserve">lease contact the </w:t>
      </w:r>
      <w:r w:rsidR="00900A0F">
        <w:t xml:space="preserve">API </w:t>
      </w:r>
      <w:r w:rsidR="00E34B6A" w:rsidRPr="00E34B6A">
        <w:t>Consulting</w:t>
      </w:r>
      <w:r w:rsidR="00E34B6A">
        <w:t xml:space="preserve"> team</w:t>
      </w:r>
      <w:r w:rsidRPr="00200F89">
        <w:t xml:space="preserve"> within a week to clarify the discrepancy. Failure to do </w:t>
      </w:r>
      <w:r w:rsidR="00453A2E" w:rsidRPr="00200F89">
        <w:t xml:space="preserve">so </w:t>
      </w:r>
      <w:r w:rsidRPr="00200F89">
        <w:t xml:space="preserve">will be considered as an agreement to be above. </w:t>
      </w:r>
    </w:p>
    <w:p w14:paraId="7CD4E56F" w14:textId="77777777" w:rsidR="00DD5814" w:rsidRPr="00EC0C1C" w:rsidRDefault="00DD5814" w:rsidP="00EC0C1C"/>
    <w:sectPr w:rsidR="00DD5814" w:rsidRPr="00EC0C1C" w:rsidSect="002C5EF9">
      <w:headerReference w:type="default" r:id="rId16"/>
      <w:footerReference w:type="default" r:id="rId17"/>
      <w:pgSz w:w="11906" w:h="16838" w:code="9"/>
      <w:pgMar w:top="2126" w:right="1440" w:bottom="1440" w:left="1440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7624C" w14:textId="77777777" w:rsidR="009D352B" w:rsidRDefault="009D352B" w:rsidP="009E4B94">
      <w:pPr>
        <w:spacing w:line="240" w:lineRule="auto"/>
      </w:pPr>
      <w:r>
        <w:separator/>
      </w:r>
    </w:p>
  </w:endnote>
  <w:endnote w:type="continuationSeparator" w:id="0">
    <w:p w14:paraId="072E15D4" w14:textId="77777777" w:rsidR="009D352B" w:rsidRDefault="009D352B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6" w:type="dxa"/>
      <w:tblInd w:w="-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88"/>
      <w:gridCol w:w="2518"/>
    </w:tblGrid>
    <w:tr w:rsidR="003D53DC" w14:paraId="7CD4E57B" w14:textId="77777777" w:rsidTr="00F53B10">
      <w:trPr>
        <w:trHeight w:val="870"/>
      </w:trPr>
      <w:tc>
        <w:tcPr>
          <w:tcW w:w="7688" w:type="dxa"/>
        </w:tcPr>
        <w:p w14:paraId="7CD4E577" w14:textId="77777777" w:rsidR="003D53DC" w:rsidRPr="004E4D24" w:rsidRDefault="003D53DC" w:rsidP="00E13FCE">
          <w:pPr>
            <w:pStyle w:val="Template-Address"/>
            <w:rPr>
              <w:rStyle w:val="PageNumber"/>
            </w:rPr>
          </w:pPr>
        </w:p>
        <w:p w14:paraId="7CD4E578" w14:textId="77777777" w:rsidR="003D53DC" w:rsidRPr="00DA2D9E" w:rsidRDefault="004E4D24" w:rsidP="00E13FCE">
          <w:pPr>
            <w:pStyle w:val="Template-Address"/>
          </w:pPr>
          <w:r w:rsidRPr="004E4D24">
            <w:rPr>
              <w:rStyle w:val="PageNumber"/>
            </w:rPr>
            <w:t>WEMEA Centre of Competences</w:t>
          </w:r>
        </w:p>
        <w:p w14:paraId="7CD4E579" w14:textId="77777777" w:rsidR="003D53DC" w:rsidRDefault="003D53DC" w:rsidP="00E13FCE">
          <w:pPr>
            <w:pStyle w:val="Template-Address"/>
          </w:pPr>
          <w:r w:rsidRPr="00DA2D9E">
            <w:rPr>
              <w:rStyle w:val="PageNumber"/>
            </w:rPr>
            <w:t xml:space="preserve">Page </w:t>
          </w:r>
          <w:r w:rsidRPr="00DA2D9E">
            <w:rPr>
              <w:rStyle w:val="PageNumber"/>
            </w:rPr>
            <w:fldChar w:fldCharType="begin"/>
          </w:r>
          <w:r w:rsidRPr="00DA2D9E">
            <w:rPr>
              <w:rStyle w:val="PageNumber"/>
            </w:rPr>
            <w:instrText xml:space="preserve"> PAGE </w:instrText>
          </w:r>
          <w:r w:rsidRPr="00DA2D9E">
            <w:rPr>
              <w:rStyle w:val="PageNumber"/>
            </w:rPr>
            <w:fldChar w:fldCharType="separate"/>
          </w:r>
          <w:r w:rsidR="008E5130">
            <w:rPr>
              <w:rStyle w:val="PageNumber"/>
            </w:rPr>
            <w:t>4</w:t>
          </w:r>
          <w:r w:rsidRPr="00DA2D9E">
            <w:rPr>
              <w:rStyle w:val="PageNumber"/>
            </w:rPr>
            <w:fldChar w:fldCharType="end"/>
          </w:r>
          <w:r w:rsidRPr="00DA2D9E">
            <w:rPr>
              <w:rStyle w:val="PageNumber"/>
            </w:rPr>
            <w:t xml:space="preserve"> of </w:t>
          </w:r>
          <w:r w:rsidRPr="00DA2D9E">
            <w:rPr>
              <w:rStyle w:val="PageNumber"/>
            </w:rPr>
            <w:fldChar w:fldCharType="begin"/>
          </w:r>
          <w:r w:rsidRPr="00DA2D9E">
            <w:rPr>
              <w:rStyle w:val="PageNumber"/>
            </w:rPr>
            <w:instrText xml:space="preserve"> NUMPAGES </w:instrText>
          </w:r>
          <w:r w:rsidRPr="00DA2D9E">
            <w:rPr>
              <w:rStyle w:val="PageNumber"/>
            </w:rPr>
            <w:fldChar w:fldCharType="separate"/>
          </w:r>
          <w:r w:rsidR="008E5130">
            <w:rPr>
              <w:rStyle w:val="PageNumber"/>
            </w:rPr>
            <w:t>4</w:t>
          </w:r>
          <w:r w:rsidRPr="00DA2D9E">
            <w:rPr>
              <w:rStyle w:val="PageNumber"/>
            </w:rPr>
            <w:fldChar w:fldCharType="end"/>
          </w:r>
        </w:p>
      </w:tc>
      <w:tc>
        <w:tcPr>
          <w:tcW w:w="2518" w:type="dxa"/>
          <w:vAlign w:val="bottom"/>
        </w:tcPr>
        <w:p w14:paraId="7CD4E57A" w14:textId="77777777" w:rsidR="003D53DC" w:rsidRPr="00E13FCE" w:rsidRDefault="003D53DC" w:rsidP="00E13FCE">
          <w:pPr>
            <w:pStyle w:val="Template-Web"/>
          </w:pPr>
          <w:r w:rsidRPr="00E13FCE">
            <w:t>amadeus.com</w:t>
          </w:r>
        </w:p>
      </w:tc>
    </w:tr>
  </w:tbl>
  <w:p w14:paraId="7CD4E57C" w14:textId="77777777" w:rsidR="003D53DC" w:rsidRDefault="00631856" w:rsidP="00631856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5B915" w14:textId="77777777" w:rsidR="009D352B" w:rsidRDefault="009D352B" w:rsidP="009E4B94">
      <w:pPr>
        <w:spacing w:line="240" w:lineRule="auto"/>
      </w:pPr>
      <w:r>
        <w:separator/>
      </w:r>
    </w:p>
  </w:footnote>
  <w:footnote w:type="continuationSeparator" w:id="0">
    <w:p w14:paraId="77E72ABE" w14:textId="77777777" w:rsidR="009D352B" w:rsidRDefault="009D352B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4E576" w14:textId="554BFF25" w:rsidR="003D53DC" w:rsidRDefault="00043D8E">
    <w:pPr>
      <w:pStyle w:val="Header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880222" wp14:editId="05E35A0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1f6241c6ab97e51e5381a9ec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33F475" w14:textId="4AA832C9" w:rsidR="00043D8E" w:rsidRPr="00043D8E" w:rsidRDefault="00043D8E" w:rsidP="00043D8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043D8E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880222" id="_x0000_t202" coordsize="21600,21600" o:spt="202" path="m,l,21600r21600,l21600,xe">
              <v:stroke joinstyle="miter"/>
              <v:path gradientshapeok="t" o:connecttype="rect"/>
            </v:shapetype>
            <v:shape id="MSIPCM1f6241c6ab97e51e5381a9ec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" o:allowincell="f" filled="f" stroked="f" strokeweight=".5pt">
              <v:textbox inset=",0,20pt,0">
                <w:txbxContent>
                  <w:p w14:paraId="1F33F475" w14:textId="4AA832C9" w:rsidR="00043D8E" w:rsidRPr="00043D8E" w:rsidRDefault="00043D8E" w:rsidP="00043D8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043D8E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A753E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CD4E57D" wp14:editId="7CD4E57E">
              <wp:simplePos x="0" y="0"/>
              <wp:positionH relativeFrom="page">
                <wp:posOffset>252095</wp:posOffset>
              </wp:positionH>
              <wp:positionV relativeFrom="page">
                <wp:posOffset>280035</wp:posOffset>
              </wp:positionV>
              <wp:extent cx="946800" cy="655200"/>
              <wp:effectExtent l="0" t="0" r="0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800" cy="655200"/>
                        <a:chOff x="0" y="0"/>
                        <a:chExt cx="947061" cy="654158"/>
                      </a:xfrm>
                    </wpg:grpSpPr>
                    <wps:wsp>
                      <wps:cNvPr id="4" name="TextBox 122"/>
                      <wps:cNvSpPr txBox="1"/>
                      <wps:spPr>
                        <a:xfrm rot="16200000">
                          <a:off x="-196457" y="196457"/>
                          <a:ext cx="563729" cy="170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D4E583" w14:textId="77777777" w:rsidR="004A753E" w:rsidRDefault="004A753E" w:rsidP="004A75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A6A6A6" w:themeColor="background1" w:themeShade="A6"/>
                                <w:kern w:val="24"/>
                                <w:sz w:val="10"/>
                                <w:szCs w:val="10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  <wpg:grpSp>
                      <wpg:cNvPr id="5" name="Group 5"/>
                      <wpg:cNvGrpSpPr/>
                      <wpg:grpSpPr>
                        <a:xfrm>
                          <a:off x="95526" y="55690"/>
                          <a:ext cx="851535" cy="598468"/>
                          <a:chOff x="95526" y="55690"/>
                          <a:chExt cx="851535" cy="598468"/>
                        </a:xfrm>
                      </wpg:grpSpPr>
                      <wps:wsp>
                        <wps:cNvPr id="1" name="TextBox 1"/>
                        <wps:cNvSpPr txBox="1"/>
                        <wps:spPr>
                          <a:xfrm>
                            <a:off x="95526" y="470008"/>
                            <a:ext cx="85153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D4E584" w14:textId="77777777" w:rsidR="004A753E" w:rsidRDefault="004A753E" w:rsidP="004A75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theme="minorBidi"/>
                                  <w:color w:val="D29F13" w:themeColor="accent5"/>
                                  <w:kern w:val="24"/>
                                  <w:sz w:val="12"/>
                                  <w:szCs w:val="12"/>
                                </w:rPr>
                                <w:t>RESTRICTED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44702" y="55690"/>
                            <a:ext cx="504901" cy="444532"/>
                            <a:chOff x="144702" y="55690"/>
                            <a:chExt cx="504901" cy="444532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58736" y="121547"/>
                              <a:ext cx="87809" cy="107017"/>
                            </a:xfrm>
                            <a:custGeom>
                              <a:avLst/>
                              <a:gdLst>
                                <a:gd name="T0" fmla="*/ 44 w 64"/>
                                <a:gd name="T1" fmla="*/ 56 h 78"/>
                                <a:gd name="T2" fmla="*/ 44 w 64"/>
                                <a:gd name="T3" fmla="*/ 56 h 78"/>
                                <a:gd name="T4" fmla="*/ 46 w 64"/>
                                <a:gd name="T5" fmla="*/ 46 h 78"/>
                                <a:gd name="T6" fmla="*/ 50 w 64"/>
                                <a:gd name="T7" fmla="*/ 36 h 78"/>
                                <a:gd name="T8" fmla="*/ 56 w 64"/>
                                <a:gd name="T9" fmla="*/ 26 h 78"/>
                                <a:gd name="T10" fmla="*/ 64 w 64"/>
                                <a:gd name="T11" fmla="*/ 20 h 78"/>
                                <a:gd name="T12" fmla="*/ 64 w 64"/>
                                <a:gd name="T13" fmla="*/ 20 h 78"/>
                                <a:gd name="T14" fmla="*/ 58 w 64"/>
                                <a:gd name="T15" fmla="*/ 12 h 78"/>
                                <a:gd name="T16" fmla="*/ 50 w 64"/>
                                <a:gd name="T17" fmla="*/ 6 h 78"/>
                                <a:gd name="T18" fmla="*/ 42 w 64"/>
                                <a:gd name="T19" fmla="*/ 2 h 78"/>
                                <a:gd name="T20" fmla="*/ 30 w 64"/>
                                <a:gd name="T21" fmla="*/ 0 h 78"/>
                                <a:gd name="T22" fmla="*/ 30 w 64"/>
                                <a:gd name="T23" fmla="*/ 0 h 78"/>
                                <a:gd name="T24" fmla="*/ 34 w 64"/>
                                <a:gd name="T25" fmla="*/ 8 h 78"/>
                                <a:gd name="T26" fmla="*/ 34 w 64"/>
                                <a:gd name="T27" fmla="*/ 18 h 78"/>
                                <a:gd name="T28" fmla="*/ 34 w 64"/>
                                <a:gd name="T29" fmla="*/ 18 h 78"/>
                                <a:gd name="T30" fmla="*/ 34 w 64"/>
                                <a:gd name="T31" fmla="*/ 26 h 78"/>
                                <a:gd name="T32" fmla="*/ 32 w 64"/>
                                <a:gd name="T33" fmla="*/ 32 h 78"/>
                                <a:gd name="T34" fmla="*/ 28 w 64"/>
                                <a:gd name="T35" fmla="*/ 40 h 78"/>
                                <a:gd name="T36" fmla="*/ 24 w 64"/>
                                <a:gd name="T37" fmla="*/ 46 h 78"/>
                                <a:gd name="T38" fmla="*/ 14 w 64"/>
                                <a:gd name="T39" fmla="*/ 56 h 78"/>
                                <a:gd name="T40" fmla="*/ 8 w 64"/>
                                <a:gd name="T41" fmla="*/ 60 h 78"/>
                                <a:gd name="T42" fmla="*/ 0 w 64"/>
                                <a:gd name="T43" fmla="*/ 62 h 78"/>
                                <a:gd name="T44" fmla="*/ 0 w 64"/>
                                <a:gd name="T45" fmla="*/ 62 h 78"/>
                                <a:gd name="T46" fmla="*/ 6 w 64"/>
                                <a:gd name="T47" fmla="*/ 68 h 78"/>
                                <a:gd name="T48" fmla="*/ 14 w 64"/>
                                <a:gd name="T49" fmla="*/ 74 h 78"/>
                                <a:gd name="T50" fmla="*/ 22 w 64"/>
                                <a:gd name="T51" fmla="*/ 76 h 78"/>
                                <a:gd name="T52" fmla="*/ 30 w 64"/>
                                <a:gd name="T53" fmla="*/ 78 h 78"/>
                                <a:gd name="T54" fmla="*/ 30 w 64"/>
                                <a:gd name="T55" fmla="*/ 78 h 78"/>
                                <a:gd name="T56" fmla="*/ 40 w 64"/>
                                <a:gd name="T57" fmla="*/ 76 h 78"/>
                                <a:gd name="T58" fmla="*/ 46 w 64"/>
                                <a:gd name="T59" fmla="*/ 72 h 78"/>
                                <a:gd name="T60" fmla="*/ 46 w 64"/>
                                <a:gd name="T61" fmla="*/ 72 h 78"/>
                                <a:gd name="T62" fmla="*/ 44 w 64"/>
                                <a:gd name="T63" fmla="*/ 56 h 78"/>
                                <a:gd name="T64" fmla="*/ 44 w 64"/>
                                <a:gd name="T65" fmla="*/ 56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78">
                                  <a:moveTo>
                                    <a:pt x="44" y="56"/>
                                  </a:moveTo>
                                  <a:lnTo>
                                    <a:pt x="44" y="56"/>
                                  </a:lnTo>
                                  <a:lnTo>
                                    <a:pt x="46" y="46"/>
                                  </a:lnTo>
                                  <a:lnTo>
                                    <a:pt x="50" y="36"/>
                                  </a:lnTo>
                                  <a:lnTo>
                                    <a:pt x="56" y="26"/>
                                  </a:lnTo>
                                  <a:lnTo>
                                    <a:pt x="64" y="20"/>
                                  </a:lnTo>
                                  <a:lnTo>
                                    <a:pt x="64" y="20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0" y="6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14" y="74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6" y="72"/>
                                  </a:lnTo>
                                  <a:lnTo>
                                    <a:pt x="46" y="72"/>
                                  </a:lnTo>
                                  <a:lnTo>
                                    <a:pt x="44" y="56"/>
                                  </a:lnTo>
                                  <a:lnTo>
                                    <a:pt x="44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5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276415" y="77642"/>
                              <a:ext cx="123481" cy="126225"/>
                            </a:xfrm>
                            <a:custGeom>
                              <a:avLst/>
                              <a:gdLst>
                                <a:gd name="T0" fmla="*/ 90 w 90"/>
                                <a:gd name="T1" fmla="*/ 46 h 92"/>
                                <a:gd name="T2" fmla="*/ 90 w 90"/>
                                <a:gd name="T3" fmla="*/ 46 h 92"/>
                                <a:gd name="T4" fmla="*/ 88 w 90"/>
                                <a:gd name="T5" fmla="*/ 56 h 92"/>
                                <a:gd name="T6" fmla="*/ 86 w 90"/>
                                <a:gd name="T7" fmla="*/ 64 h 92"/>
                                <a:gd name="T8" fmla="*/ 82 w 90"/>
                                <a:gd name="T9" fmla="*/ 72 h 92"/>
                                <a:gd name="T10" fmla="*/ 76 w 90"/>
                                <a:gd name="T11" fmla="*/ 80 h 92"/>
                                <a:gd name="T12" fmla="*/ 70 w 90"/>
                                <a:gd name="T13" fmla="*/ 84 h 92"/>
                                <a:gd name="T14" fmla="*/ 62 w 90"/>
                                <a:gd name="T15" fmla="*/ 90 h 92"/>
                                <a:gd name="T16" fmla="*/ 54 w 90"/>
                                <a:gd name="T17" fmla="*/ 92 h 92"/>
                                <a:gd name="T18" fmla="*/ 44 w 90"/>
                                <a:gd name="T19" fmla="*/ 92 h 92"/>
                                <a:gd name="T20" fmla="*/ 44 w 90"/>
                                <a:gd name="T21" fmla="*/ 92 h 92"/>
                                <a:gd name="T22" fmla="*/ 36 w 90"/>
                                <a:gd name="T23" fmla="*/ 92 h 92"/>
                                <a:gd name="T24" fmla="*/ 26 w 90"/>
                                <a:gd name="T25" fmla="*/ 90 h 92"/>
                                <a:gd name="T26" fmla="*/ 18 w 90"/>
                                <a:gd name="T27" fmla="*/ 84 h 92"/>
                                <a:gd name="T28" fmla="*/ 12 w 90"/>
                                <a:gd name="T29" fmla="*/ 80 h 92"/>
                                <a:gd name="T30" fmla="*/ 6 w 90"/>
                                <a:gd name="T31" fmla="*/ 72 h 92"/>
                                <a:gd name="T32" fmla="*/ 2 w 90"/>
                                <a:gd name="T33" fmla="*/ 64 h 92"/>
                                <a:gd name="T34" fmla="*/ 0 w 90"/>
                                <a:gd name="T35" fmla="*/ 56 h 92"/>
                                <a:gd name="T36" fmla="*/ 0 w 90"/>
                                <a:gd name="T37" fmla="*/ 46 h 92"/>
                                <a:gd name="T38" fmla="*/ 0 w 90"/>
                                <a:gd name="T39" fmla="*/ 46 h 92"/>
                                <a:gd name="T40" fmla="*/ 0 w 90"/>
                                <a:gd name="T41" fmla="*/ 38 h 92"/>
                                <a:gd name="T42" fmla="*/ 2 w 90"/>
                                <a:gd name="T43" fmla="*/ 28 h 92"/>
                                <a:gd name="T44" fmla="*/ 6 w 90"/>
                                <a:gd name="T45" fmla="*/ 20 h 92"/>
                                <a:gd name="T46" fmla="*/ 12 w 90"/>
                                <a:gd name="T47" fmla="*/ 14 h 92"/>
                                <a:gd name="T48" fmla="*/ 18 w 90"/>
                                <a:gd name="T49" fmla="*/ 8 h 92"/>
                                <a:gd name="T50" fmla="*/ 26 w 90"/>
                                <a:gd name="T51" fmla="*/ 4 h 92"/>
                                <a:gd name="T52" fmla="*/ 36 w 90"/>
                                <a:gd name="T53" fmla="*/ 0 h 92"/>
                                <a:gd name="T54" fmla="*/ 44 w 90"/>
                                <a:gd name="T55" fmla="*/ 0 h 92"/>
                                <a:gd name="T56" fmla="*/ 44 w 90"/>
                                <a:gd name="T57" fmla="*/ 0 h 92"/>
                                <a:gd name="T58" fmla="*/ 54 w 90"/>
                                <a:gd name="T59" fmla="*/ 0 h 92"/>
                                <a:gd name="T60" fmla="*/ 62 w 90"/>
                                <a:gd name="T61" fmla="*/ 4 h 92"/>
                                <a:gd name="T62" fmla="*/ 70 w 90"/>
                                <a:gd name="T63" fmla="*/ 8 h 92"/>
                                <a:gd name="T64" fmla="*/ 76 w 90"/>
                                <a:gd name="T65" fmla="*/ 14 h 92"/>
                                <a:gd name="T66" fmla="*/ 82 w 90"/>
                                <a:gd name="T67" fmla="*/ 20 h 92"/>
                                <a:gd name="T68" fmla="*/ 86 w 90"/>
                                <a:gd name="T69" fmla="*/ 28 h 92"/>
                                <a:gd name="T70" fmla="*/ 88 w 90"/>
                                <a:gd name="T71" fmla="*/ 38 h 92"/>
                                <a:gd name="T72" fmla="*/ 90 w 90"/>
                                <a:gd name="T73" fmla="*/ 46 h 92"/>
                                <a:gd name="T74" fmla="*/ 90 w 90"/>
                                <a:gd name="T75" fmla="*/ 46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90" h="92">
                                  <a:moveTo>
                                    <a:pt x="90" y="46"/>
                                  </a:moveTo>
                                  <a:lnTo>
                                    <a:pt x="90" y="46"/>
                                  </a:lnTo>
                                  <a:lnTo>
                                    <a:pt x="88" y="56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82" y="72"/>
                                  </a:lnTo>
                                  <a:lnTo>
                                    <a:pt x="76" y="80"/>
                                  </a:lnTo>
                                  <a:lnTo>
                                    <a:pt x="70" y="84"/>
                                  </a:lnTo>
                                  <a:lnTo>
                                    <a:pt x="62" y="90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4" y="92"/>
                                  </a:lnTo>
                                  <a:lnTo>
                                    <a:pt x="44" y="92"/>
                                  </a:lnTo>
                                  <a:lnTo>
                                    <a:pt x="36" y="92"/>
                                  </a:lnTo>
                                  <a:lnTo>
                                    <a:pt x="26" y="90"/>
                                  </a:lnTo>
                                  <a:lnTo>
                                    <a:pt x="18" y="8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6" y="72"/>
                                  </a:lnTo>
                                  <a:lnTo>
                                    <a:pt x="2" y="64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6" y="20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26" y="4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70" y="8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82" y="20"/>
                                  </a:lnTo>
                                  <a:lnTo>
                                    <a:pt x="86" y="28"/>
                                  </a:lnTo>
                                  <a:lnTo>
                                    <a:pt x="88" y="38"/>
                                  </a:lnTo>
                                  <a:lnTo>
                                    <a:pt x="90" y="46"/>
                                  </a:lnTo>
                                  <a:lnTo>
                                    <a:pt x="9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6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218791" y="217587"/>
                              <a:ext cx="170130" cy="252450"/>
                            </a:xfrm>
                            <a:custGeom>
                              <a:avLst/>
                              <a:gdLst>
                                <a:gd name="T0" fmla="*/ 118 w 124"/>
                                <a:gd name="T1" fmla="*/ 184 h 184"/>
                                <a:gd name="T2" fmla="*/ 118 w 124"/>
                                <a:gd name="T3" fmla="*/ 184 h 184"/>
                                <a:gd name="T4" fmla="*/ 124 w 124"/>
                                <a:gd name="T5" fmla="*/ 158 h 184"/>
                                <a:gd name="T6" fmla="*/ 124 w 124"/>
                                <a:gd name="T7" fmla="*/ 128 h 184"/>
                                <a:gd name="T8" fmla="*/ 124 w 124"/>
                                <a:gd name="T9" fmla="*/ 128 h 184"/>
                                <a:gd name="T10" fmla="*/ 124 w 124"/>
                                <a:gd name="T11" fmla="*/ 102 h 184"/>
                                <a:gd name="T12" fmla="*/ 120 w 124"/>
                                <a:gd name="T13" fmla="*/ 78 h 184"/>
                                <a:gd name="T14" fmla="*/ 114 w 124"/>
                                <a:gd name="T15" fmla="*/ 56 h 184"/>
                                <a:gd name="T16" fmla="*/ 106 w 124"/>
                                <a:gd name="T17" fmla="*/ 36 h 184"/>
                                <a:gd name="T18" fmla="*/ 98 w 124"/>
                                <a:gd name="T19" fmla="*/ 22 h 184"/>
                                <a:gd name="T20" fmla="*/ 86 w 124"/>
                                <a:gd name="T21" fmla="*/ 10 h 184"/>
                                <a:gd name="T22" fmla="*/ 74 w 124"/>
                                <a:gd name="T23" fmla="*/ 2 h 184"/>
                                <a:gd name="T24" fmla="*/ 68 w 124"/>
                                <a:gd name="T25" fmla="*/ 0 h 184"/>
                                <a:gd name="T26" fmla="*/ 62 w 124"/>
                                <a:gd name="T27" fmla="*/ 0 h 184"/>
                                <a:gd name="T28" fmla="*/ 62 w 124"/>
                                <a:gd name="T29" fmla="*/ 0 h 184"/>
                                <a:gd name="T30" fmla="*/ 56 w 124"/>
                                <a:gd name="T31" fmla="*/ 0 h 184"/>
                                <a:gd name="T32" fmla="*/ 50 w 124"/>
                                <a:gd name="T33" fmla="*/ 2 h 184"/>
                                <a:gd name="T34" fmla="*/ 38 w 124"/>
                                <a:gd name="T35" fmla="*/ 10 h 184"/>
                                <a:gd name="T36" fmla="*/ 28 w 124"/>
                                <a:gd name="T37" fmla="*/ 22 h 184"/>
                                <a:gd name="T38" fmla="*/ 18 w 124"/>
                                <a:gd name="T39" fmla="*/ 36 h 184"/>
                                <a:gd name="T40" fmla="*/ 10 w 124"/>
                                <a:gd name="T41" fmla="*/ 56 h 184"/>
                                <a:gd name="T42" fmla="*/ 4 w 124"/>
                                <a:gd name="T43" fmla="*/ 78 h 184"/>
                                <a:gd name="T44" fmla="*/ 0 w 124"/>
                                <a:gd name="T45" fmla="*/ 102 h 184"/>
                                <a:gd name="T46" fmla="*/ 0 w 124"/>
                                <a:gd name="T47" fmla="*/ 128 h 184"/>
                                <a:gd name="T48" fmla="*/ 0 w 124"/>
                                <a:gd name="T49" fmla="*/ 128 h 184"/>
                                <a:gd name="T50" fmla="*/ 2 w 124"/>
                                <a:gd name="T51" fmla="*/ 158 h 184"/>
                                <a:gd name="T52" fmla="*/ 6 w 124"/>
                                <a:gd name="T53" fmla="*/ 184 h 184"/>
                                <a:gd name="T54" fmla="*/ 118 w 124"/>
                                <a:gd name="T55" fmla="*/ 184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24" h="184">
                                  <a:moveTo>
                                    <a:pt x="118" y="184"/>
                                  </a:moveTo>
                                  <a:lnTo>
                                    <a:pt x="118" y="184"/>
                                  </a:lnTo>
                                  <a:lnTo>
                                    <a:pt x="124" y="158"/>
                                  </a:lnTo>
                                  <a:lnTo>
                                    <a:pt x="124" y="128"/>
                                  </a:lnTo>
                                  <a:lnTo>
                                    <a:pt x="124" y="128"/>
                                  </a:lnTo>
                                  <a:lnTo>
                                    <a:pt x="124" y="102"/>
                                  </a:lnTo>
                                  <a:lnTo>
                                    <a:pt x="120" y="78"/>
                                  </a:lnTo>
                                  <a:lnTo>
                                    <a:pt x="114" y="56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4" y="78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18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7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427337" y="143499"/>
                              <a:ext cx="109761" cy="112505"/>
                            </a:xfrm>
                            <a:custGeom>
                              <a:avLst/>
                              <a:gdLst>
                                <a:gd name="T0" fmla="*/ 80 w 80"/>
                                <a:gd name="T1" fmla="*/ 40 h 82"/>
                                <a:gd name="T2" fmla="*/ 80 w 80"/>
                                <a:gd name="T3" fmla="*/ 40 h 82"/>
                                <a:gd name="T4" fmla="*/ 78 w 80"/>
                                <a:gd name="T5" fmla="*/ 50 h 82"/>
                                <a:gd name="T6" fmla="*/ 76 w 80"/>
                                <a:gd name="T7" fmla="*/ 56 h 82"/>
                                <a:gd name="T8" fmla="*/ 72 w 80"/>
                                <a:gd name="T9" fmla="*/ 64 h 82"/>
                                <a:gd name="T10" fmla="*/ 68 w 80"/>
                                <a:gd name="T11" fmla="*/ 70 h 82"/>
                                <a:gd name="T12" fmla="*/ 62 w 80"/>
                                <a:gd name="T13" fmla="*/ 74 h 82"/>
                                <a:gd name="T14" fmla="*/ 56 w 80"/>
                                <a:gd name="T15" fmla="*/ 78 h 82"/>
                                <a:gd name="T16" fmla="*/ 48 w 80"/>
                                <a:gd name="T17" fmla="*/ 82 h 82"/>
                                <a:gd name="T18" fmla="*/ 40 w 80"/>
                                <a:gd name="T19" fmla="*/ 82 h 82"/>
                                <a:gd name="T20" fmla="*/ 40 w 80"/>
                                <a:gd name="T21" fmla="*/ 82 h 82"/>
                                <a:gd name="T22" fmla="*/ 32 w 80"/>
                                <a:gd name="T23" fmla="*/ 82 h 82"/>
                                <a:gd name="T24" fmla="*/ 24 w 80"/>
                                <a:gd name="T25" fmla="*/ 78 h 82"/>
                                <a:gd name="T26" fmla="*/ 18 w 80"/>
                                <a:gd name="T27" fmla="*/ 74 h 82"/>
                                <a:gd name="T28" fmla="*/ 12 w 80"/>
                                <a:gd name="T29" fmla="*/ 70 h 82"/>
                                <a:gd name="T30" fmla="*/ 6 w 80"/>
                                <a:gd name="T31" fmla="*/ 64 h 82"/>
                                <a:gd name="T32" fmla="*/ 4 w 80"/>
                                <a:gd name="T33" fmla="*/ 56 h 82"/>
                                <a:gd name="T34" fmla="*/ 0 w 80"/>
                                <a:gd name="T35" fmla="*/ 50 h 82"/>
                                <a:gd name="T36" fmla="*/ 0 w 80"/>
                                <a:gd name="T37" fmla="*/ 40 h 82"/>
                                <a:gd name="T38" fmla="*/ 0 w 80"/>
                                <a:gd name="T39" fmla="*/ 40 h 82"/>
                                <a:gd name="T40" fmla="*/ 0 w 80"/>
                                <a:gd name="T41" fmla="*/ 32 h 82"/>
                                <a:gd name="T42" fmla="*/ 4 w 80"/>
                                <a:gd name="T43" fmla="*/ 26 h 82"/>
                                <a:gd name="T44" fmla="*/ 6 w 80"/>
                                <a:gd name="T45" fmla="*/ 18 h 82"/>
                                <a:gd name="T46" fmla="*/ 12 w 80"/>
                                <a:gd name="T47" fmla="*/ 12 h 82"/>
                                <a:gd name="T48" fmla="*/ 18 w 80"/>
                                <a:gd name="T49" fmla="*/ 8 h 82"/>
                                <a:gd name="T50" fmla="*/ 24 w 80"/>
                                <a:gd name="T51" fmla="*/ 4 h 82"/>
                                <a:gd name="T52" fmla="*/ 32 w 80"/>
                                <a:gd name="T53" fmla="*/ 0 h 82"/>
                                <a:gd name="T54" fmla="*/ 40 w 80"/>
                                <a:gd name="T55" fmla="*/ 0 h 82"/>
                                <a:gd name="T56" fmla="*/ 40 w 80"/>
                                <a:gd name="T57" fmla="*/ 0 h 82"/>
                                <a:gd name="T58" fmla="*/ 48 w 80"/>
                                <a:gd name="T59" fmla="*/ 0 h 82"/>
                                <a:gd name="T60" fmla="*/ 56 w 80"/>
                                <a:gd name="T61" fmla="*/ 4 h 82"/>
                                <a:gd name="T62" fmla="*/ 62 w 80"/>
                                <a:gd name="T63" fmla="*/ 8 h 82"/>
                                <a:gd name="T64" fmla="*/ 68 w 80"/>
                                <a:gd name="T65" fmla="*/ 12 h 82"/>
                                <a:gd name="T66" fmla="*/ 72 w 80"/>
                                <a:gd name="T67" fmla="*/ 18 h 82"/>
                                <a:gd name="T68" fmla="*/ 76 w 80"/>
                                <a:gd name="T69" fmla="*/ 26 h 82"/>
                                <a:gd name="T70" fmla="*/ 78 w 80"/>
                                <a:gd name="T71" fmla="*/ 32 h 82"/>
                                <a:gd name="T72" fmla="*/ 80 w 80"/>
                                <a:gd name="T73" fmla="*/ 40 h 82"/>
                                <a:gd name="T74" fmla="*/ 80 w 80"/>
                                <a:gd name="T75" fmla="*/ 4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80" h="82">
                                  <a:moveTo>
                                    <a:pt x="80" y="40"/>
                                  </a:moveTo>
                                  <a:lnTo>
                                    <a:pt x="80" y="4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68" y="70"/>
                                  </a:lnTo>
                                  <a:lnTo>
                                    <a:pt x="62" y="74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48" y="82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2" y="70"/>
                                  </a:lnTo>
                                  <a:lnTo>
                                    <a:pt x="6" y="64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76" y="26"/>
                                  </a:lnTo>
                                  <a:lnTo>
                                    <a:pt x="78" y="32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8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8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424593" y="264236"/>
                              <a:ext cx="139945" cy="205802"/>
                            </a:xfrm>
                            <a:custGeom>
                              <a:avLst/>
                              <a:gdLst>
                                <a:gd name="T0" fmla="*/ 96 w 102"/>
                                <a:gd name="T1" fmla="*/ 150 h 150"/>
                                <a:gd name="T2" fmla="*/ 96 w 102"/>
                                <a:gd name="T3" fmla="*/ 150 h 150"/>
                                <a:gd name="T4" fmla="*/ 100 w 102"/>
                                <a:gd name="T5" fmla="*/ 128 h 150"/>
                                <a:gd name="T6" fmla="*/ 102 w 102"/>
                                <a:gd name="T7" fmla="*/ 104 h 150"/>
                                <a:gd name="T8" fmla="*/ 102 w 102"/>
                                <a:gd name="T9" fmla="*/ 104 h 150"/>
                                <a:gd name="T10" fmla="*/ 102 w 102"/>
                                <a:gd name="T11" fmla="*/ 84 h 150"/>
                                <a:gd name="T12" fmla="*/ 98 w 102"/>
                                <a:gd name="T13" fmla="*/ 64 h 150"/>
                                <a:gd name="T14" fmla="*/ 94 w 102"/>
                                <a:gd name="T15" fmla="*/ 46 h 150"/>
                                <a:gd name="T16" fmla="*/ 86 w 102"/>
                                <a:gd name="T17" fmla="*/ 32 h 150"/>
                                <a:gd name="T18" fmla="*/ 80 w 102"/>
                                <a:gd name="T19" fmla="*/ 18 h 150"/>
                                <a:gd name="T20" fmla="*/ 70 w 102"/>
                                <a:gd name="T21" fmla="*/ 8 h 150"/>
                                <a:gd name="T22" fmla="*/ 60 w 102"/>
                                <a:gd name="T23" fmla="*/ 2 h 150"/>
                                <a:gd name="T24" fmla="*/ 50 w 102"/>
                                <a:gd name="T25" fmla="*/ 0 h 150"/>
                                <a:gd name="T26" fmla="*/ 50 w 102"/>
                                <a:gd name="T27" fmla="*/ 0 h 150"/>
                                <a:gd name="T28" fmla="*/ 40 w 102"/>
                                <a:gd name="T29" fmla="*/ 2 h 150"/>
                                <a:gd name="T30" fmla="*/ 30 w 102"/>
                                <a:gd name="T31" fmla="*/ 8 h 150"/>
                                <a:gd name="T32" fmla="*/ 22 w 102"/>
                                <a:gd name="T33" fmla="*/ 18 h 150"/>
                                <a:gd name="T34" fmla="*/ 14 w 102"/>
                                <a:gd name="T35" fmla="*/ 32 h 150"/>
                                <a:gd name="T36" fmla="*/ 8 w 102"/>
                                <a:gd name="T37" fmla="*/ 46 h 150"/>
                                <a:gd name="T38" fmla="*/ 4 w 102"/>
                                <a:gd name="T39" fmla="*/ 64 h 150"/>
                                <a:gd name="T40" fmla="*/ 0 w 102"/>
                                <a:gd name="T41" fmla="*/ 84 h 150"/>
                                <a:gd name="T42" fmla="*/ 0 w 102"/>
                                <a:gd name="T43" fmla="*/ 104 h 150"/>
                                <a:gd name="T44" fmla="*/ 0 w 102"/>
                                <a:gd name="T45" fmla="*/ 104 h 150"/>
                                <a:gd name="T46" fmla="*/ 0 w 102"/>
                                <a:gd name="T47" fmla="*/ 128 h 150"/>
                                <a:gd name="T48" fmla="*/ 4 w 102"/>
                                <a:gd name="T49" fmla="*/ 150 h 150"/>
                                <a:gd name="T50" fmla="*/ 96 w 102"/>
                                <a:gd name="T51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02" h="150">
                                  <a:moveTo>
                                    <a:pt x="96" y="150"/>
                                  </a:moveTo>
                                  <a:lnTo>
                                    <a:pt x="96" y="150"/>
                                  </a:lnTo>
                                  <a:lnTo>
                                    <a:pt x="100" y="128"/>
                                  </a:lnTo>
                                  <a:lnTo>
                                    <a:pt x="102" y="104"/>
                                  </a:lnTo>
                                  <a:lnTo>
                                    <a:pt x="102" y="104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4" y="46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70" y="8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30" y="8"/>
                                  </a:lnTo>
                                  <a:lnTo>
                                    <a:pt x="22" y="18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4" y="6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96" y="1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9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366968" y="242284"/>
                              <a:ext cx="87809" cy="227754"/>
                            </a:xfrm>
                            <a:custGeom>
                              <a:avLst/>
                              <a:gdLst>
                                <a:gd name="T0" fmla="*/ 16 w 64"/>
                                <a:gd name="T1" fmla="*/ 166 h 166"/>
                                <a:gd name="T2" fmla="*/ 38 w 64"/>
                                <a:gd name="T3" fmla="*/ 166 h 166"/>
                                <a:gd name="T4" fmla="*/ 38 w 64"/>
                                <a:gd name="T5" fmla="*/ 166 h 166"/>
                                <a:gd name="T6" fmla="*/ 36 w 64"/>
                                <a:gd name="T7" fmla="*/ 144 h 166"/>
                                <a:gd name="T8" fmla="*/ 36 w 64"/>
                                <a:gd name="T9" fmla="*/ 120 h 166"/>
                                <a:gd name="T10" fmla="*/ 36 w 64"/>
                                <a:gd name="T11" fmla="*/ 120 h 166"/>
                                <a:gd name="T12" fmla="*/ 38 w 64"/>
                                <a:gd name="T13" fmla="*/ 92 h 166"/>
                                <a:gd name="T14" fmla="*/ 44 w 64"/>
                                <a:gd name="T15" fmla="*/ 66 h 166"/>
                                <a:gd name="T16" fmla="*/ 52 w 64"/>
                                <a:gd name="T17" fmla="*/ 42 h 166"/>
                                <a:gd name="T18" fmla="*/ 58 w 64"/>
                                <a:gd name="T19" fmla="*/ 34 h 166"/>
                                <a:gd name="T20" fmla="*/ 64 w 64"/>
                                <a:gd name="T21" fmla="*/ 26 h 166"/>
                                <a:gd name="T22" fmla="*/ 64 w 64"/>
                                <a:gd name="T23" fmla="*/ 26 h 166"/>
                                <a:gd name="T24" fmla="*/ 56 w 64"/>
                                <a:gd name="T25" fmla="*/ 14 h 166"/>
                                <a:gd name="T26" fmla="*/ 46 w 64"/>
                                <a:gd name="T27" fmla="*/ 6 h 166"/>
                                <a:gd name="T28" fmla="*/ 36 w 64"/>
                                <a:gd name="T29" fmla="*/ 2 h 166"/>
                                <a:gd name="T30" fmla="*/ 26 w 64"/>
                                <a:gd name="T31" fmla="*/ 0 h 166"/>
                                <a:gd name="T32" fmla="*/ 26 w 64"/>
                                <a:gd name="T33" fmla="*/ 0 h 166"/>
                                <a:gd name="T34" fmla="*/ 18 w 64"/>
                                <a:gd name="T35" fmla="*/ 0 h 166"/>
                                <a:gd name="T36" fmla="*/ 12 w 64"/>
                                <a:gd name="T37" fmla="*/ 2 h 166"/>
                                <a:gd name="T38" fmla="*/ 0 w 64"/>
                                <a:gd name="T39" fmla="*/ 12 h 166"/>
                                <a:gd name="T40" fmla="*/ 0 w 64"/>
                                <a:gd name="T41" fmla="*/ 12 h 166"/>
                                <a:gd name="T42" fmla="*/ 10 w 64"/>
                                <a:gd name="T43" fmla="*/ 30 h 166"/>
                                <a:gd name="T44" fmla="*/ 16 w 64"/>
                                <a:gd name="T45" fmla="*/ 54 h 166"/>
                                <a:gd name="T46" fmla="*/ 22 w 64"/>
                                <a:gd name="T47" fmla="*/ 82 h 166"/>
                                <a:gd name="T48" fmla="*/ 24 w 64"/>
                                <a:gd name="T49" fmla="*/ 110 h 166"/>
                                <a:gd name="T50" fmla="*/ 24 w 64"/>
                                <a:gd name="T51" fmla="*/ 110 h 166"/>
                                <a:gd name="T52" fmla="*/ 22 w 64"/>
                                <a:gd name="T53" fmla="*/ 140 h 166"/>
                                <a:gd name="T54" fmla="*/ 16 w 64"/>
                                <a:gd name="T55" fmla="*/ 166 h 166"/>
                                <a:gd name="T56" fmla="*/ 16 w 64"/>
                                <a:gd name="T57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64" h="166">
                                  <a:moveTo>
                                    <a:pt x="16" y="166"/>
                                  </a:moveTo>
                                  <a:lnTo>
                                    <a:pt x="38" y="166"/>
                                  </a:lnTo>
                                  <a:lnTo>
                                    <a:pt x="38" y="166"/>
                                  </a:lnTo>
                                  <a:lnTo>
                                    <a:pt x="36" y="144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8" y="92"/>
                                  </a:lnTo>
                                  <a:lnTo>
                                    <a:pt x="44" y="66"/>
                                  </a:lnTo>
                                  <a:lnTo>
                                    <a:pt x="52" y="4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22" y="82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2" y="140"/>
                                  </a:lnTo>
                                  <a:lnTo>
                                    <a:pt x="16" y="166"/>
                                  </a:lnTo>
                                  <a:lnTo>
                                    <a:pt x="16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A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144702" y="55690"/>
                              <a:ext cx="27440" cy="44453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0 h 324"/>
                                <a:gd name="T2" fmla="*/ 0 w 20"/>
                                <a:gd name="T3" fmla="*/ 10 h 324"/>
                                <a:gd name="T4" fmla="*/ 0 w 20"/>
                                <a:gd name="T5" fmla="*/ 314 h 324"/>
                                <a:gd name="T6" fmla="*/ 0 w 20"/>
                                <a:gd name="T7" fmla="*/ 314 h 324"/>
                                <a:gd name="T8" fmla="*/ 2 w 20"/>
                                <a:gd name="T9" fmla="*/ 318 h 324"/>
                                <a:gd name="T10" fmla="*/ 4 w 20"/>
                                <a:gd name="T11" fmla="*/ 322 h 324"/>
                                <a:gd name="T12" fmla="*/ 8 w 20"/>
                                <a:gd name="T13" fmla="*/ 322 h 324"/>
                                <a:gd name="T14" fmla="*/ 10 w 20"/>
                                <a:gd name="T15" fmla="*/ 324 h 324"/>
                                <a:gd name="T16" fmla="*/ 14 w 20"/>
                                <a:gd name="T17" fmla="*/ 322 h 324"/>
                                <a:gd name="T18" fmla="*/ 18 w 20"/>
                                <a:gd name="T19" fmla="*/ 322 h 324"/>
                                <a:gd name="T20" fmla="*/ 20 w 20"/>
                                <a:gd name="T21" fmla="*/ 318 h 324"/>
                                <a:gd name="T22" fmla="*/ 20 w 20"/>
                                <a:gd name="T23" fmla="*/ 314 h 324"/>
                                <a:gd name="T24" fmla="*/ 20 w 20"/>
                                <a:gd name="T25" fmla="*/ 314 h 324"/>
                                <a:gd name="T26" fmla="*/ 20 w 20"/>
                                <a:gd name="T27" fmla="*/ 10 h 324"/>
                                <a:gd name="T28" fmla="*/ 20 w 20"/>
                                <a:gd name="T29" fmla="*/ 10 h 324"/>
                                <a:gd name="T30" fmla="*/ 20 w 20"/>
                                <a:gd name="T31" fmla="*/ 6 h 324"/>
                                <a:gd name="T32" fmla="*/ 18 w 20"/>
                                <a:gd name="T33" fmla="*/ 2 h 324"/>
                                <a:gd name="T34" fmla="*/ 14 w 20"/>
                                <a:gd name="T35" fmla="*/ 0 h 324"/>
                                <a:gd name="T36" fmla="*/ 10 w 20"/>
                                <a:gd name="T37" fmla="*/ 0 h 324"/>
                                <a:gd name="T38" fmla="*/ 8 w 20"/>
                                <a:gd name="T39" fmla="*/ 0 h 324"/>
                                <a:gd name="T40" fmla="*/ 4 w 20"/>
                                <a:gd name="T41" fmla="*/ 2 h 324"/>
                                <a:gd name="T42" fmla="*/ 2 w 20"/>
                                <a:gd name="T43" fmla="*/ 6 h 324"/>
                                <a:gd name="T44" fmla="*/ 0 w 20"/>
                                <a:gd name="T45" fmla="*/ 10 h 324"/>
                                <a:gd name="T46" fmla="*/ 0 w 20"/>
                                <a:gd name="T47" fmla="*/ 10 h 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0" h="324">
                                  <a:moveTo>
                                    <a:pt x="0" y="1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2" y="318"/>
                                  </a:lnTo>
                                  <a:lnTo>
                                    <a:pt x="4" y="322"/>
                                  </a:lnTo>
                                  <a:lnTo>
                                    <a:pt x="8" y="322"/>
                                  </a:lnTo>
                                  <a:lnTo>
                                    <a:pt x="10" y="324"/>
                                  </a:lnTo>
                                  <a:lnTo>
                                    <a:pt x="14" y="322"/>
                                  </a:lnTo>
                                  <a:lnTo>
                                    <a:pt x="18" y="322"/>
                                  </a:lnTo>
                                  <a:lnTo>
                                    <a:pt x="20" y="318"/>
                                  </a:lnTo>
                                  <a:lnTo>
                                    <a:pt x="20" y="314"/>
                                  </a:lnTo>
                                  <a:lnTo>
                                    <a:pt x="20" y="314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2"/>
                                  </a:lnTo>
                                  <a:lnTo>
                                    <a:pt x="2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B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47446" y="55690"/>
                              <a:ext cx="74089" cy="27440"/>
                            </a:xfrm>
                            <a:custGeom>
                              <a:avLst/>
                              <a:gdLst>
                                <a:gd name="T0" fmla="*/ 44 w 54"/>
                                <a:gd name="T1" fmla="*/ 0 h 20"/>
                                <a:gd name="T2" fmla="*/ 44 w 54"/>
                                <a:gd name="T3" fmla="*/ 0 h 20"/>
                                <a:gd name="T4" fmla="*/ 8 w 54"/>
                                <a:gd name="T5" fmla="*/ 0 h 20"/>
                                <a:gd name="T6" fmla="*/ 8 w 54"/>
                                <a:gd name="T7" fmla="*/ 0 h 20"/>
                                <a:gd name="T8" fmla="*/ 4 w 54"/>
                                <a:gd name="T9" fmla="*/ 0 h 20"/>
                                <a:gd name="T10" fmla="*/ 2 w 54"/>
                                <a:gd name="T11" fmla="*/ 2 h 20"/>
                                <a:gd name="T12" fmla="*/ 0 w 54"/>
                                <a:gd name="T13" fmla="*/ 6 h 20"/>
                                <a:gd name="T14" fmla="*/ 0 w 54"/>
                                <a:gd name="T15" fmla="*/ 10 h 20"/>
                                <a:gd name="T16" fmla="*/ 0 w 54"/>
                                <a:gd name="T17" fmla="*/ 14 h 20"/>
                                <a:gd name="T18" fmla="*/ 2 w 54"/>
                                <a:gd name="T19" fmla="*/ 16 h 20"/>
                                <a:gd name="T20" fmla="*/ 4 w 54"/>
                                <a:gd name="T21" fmla="*/ 18 h 20"/>
                                <a:gd name="T22" fmla="*/ 8 w 54"/>
                                <a:gd name="T23" fmla="*/ 20 h 20"/>
                                <a:gd name="T24" fmla="*/ 8 w 54"/>
                                <a:gd name="T25" fmla="*/ 20 h 20"/>
                                <a:gd name="T26" fmla="*/ 44 w 54"/>
                                <a:gd name="T27" fmla="*/ 20 h 20"/>
                                <a:gd name="T28" fmla="*/ 44 w 54"/>
                                <a:gd name="T29" fmla="*/ 20 h 20"/>
                                <a:gd name="T30" fmla="*/ 48 w 54"/>
                                <a:gd name="T31" fmla="*/ 18 h 20"/>
                                <a:gd name="T32" fmla="*/ 52 w 54"/>
                                <a:gd name="T33" fmla="*/ 16 h 20"/>
                                <a:gd name="T34" fmla="*/ 54 w 54"/>
                                <a:gd name="T35" fmla="*/ 14 h 20"/>
                                <a:gd name="T36" fmla="*/ 54 w 54"/>
                                <a:gd name="T37" fmla="*/ 10 h 20"/>
                                <a:gd name="T38" fmla="*/ 54 w 54"/>
                                <a:gd name="T39" fmla="*/ 6 h 20"/>
                                <a:gd name="T40" fmla="*/ 52 w 54"/>
                                <a:gd name="T41" fmla="*/ 2 h 20"/>
                                <a:gd name="T42" fmla="*/ 48 w 54"/>
                                <a:gd name="T43" fmla="*/ 0 h 20"/>
                                <a:gd name="T44" fmla="*/ 44 w 54"/>
                                <a:gd name="T45" fmla="*/ 0 h 20"/>
                                <a:gd name="T46" fmla="*/ 44 w 54"/>
                                <a:gd name="T47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54" h="20">
                                  <a:moveTo>
                                    <a:pt x="44" y="0"/>
                                  </a:moveTo>
                                  <a:lnTo>
                                    <a:pt x="44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C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47446" y="472782"/>
                              <a:ext cx="74089" cy="27440"/>
                            </a:xfrm>
                            <a:custGeom>
                              <a:avLst/>
                              <a:gdLst>
                                <a:gd name="T0" fmla="*/ 44 w 54"/>
                                <a:gd name="T1" fmla="*/ 0 h 20"/>
                                <a:gd name="T2" fmla="*/ 44 w 54"/>
                                <a:gd name="T3" fmla="*/ 0 h 20"/>
                                <a:gd name="T4" fmla="*/ 8 w 54"/>
                                <a:gd name="T5" fmla="*/ 0 h 20"/>
                                <a:gd name="T6" fmla="*/ 8 w 54"/>
                                <a:gd name="T7" fmla="*/ 0 h 20"/>
                                <a:gd name="T8" fmla="*/ 4 w 54"/>
                                <a:gd name="T9" fmla="*/ 0 h 20"/>
                                <a:gd name="T10" fmla="*/ 2 w 54"/>
                                <a:gd name="T11" fmla="*/ 4 h 20"/>
                                <a:gd name="T12" fmla="*/ 0 w 54"/>
                                <a:gd name="T13" fmla="*/ 6 h 20"/>
                                <a:gd name="T14" fmla="*/ 0 w 54"/>
                                <a:gd name="T15" fmla="*/ 10 h 20"/>
                                <a:gd name="T16" fmla="*/ 0 w 54"/>
                                <a:gd name="T17" fmla="*/ 14 h 20"/>
                                <a:gd name="T18" fmla="*/ 2 w 54"/>
                                <a:gd name="T19" fmla="*/ 16 h 20"/>
                                <a:gd name="T20" fmla="*/ 4 w 54"/>
                                <a:gd name="T21" fmla="*/ 20 h 20"/>
                                <a:gd name="T22" fmla="*/ 8 w 54"/>
                                <a:gd name="T23" fmla="*/ 20 h 20"/>
                                <a:gd name="T24" fmla="*/ 8 w 54"/>
                                <a:gd name="T25" fmla="*/ 20 h 20"/>
                                <a:gd name="T26" fmla="*/ 44 w 54"/>
                                <a:gd name="T27" fmla="*/ 20 h 20"/>
                                <a:gd name="T28" fmla="*/ 44 w 54"/>
                                <a:gd name="T29" fmla="*/ 20 h 20"/>
                                <a:gd name="T30" fmla="*/ 48 w 54"/>
                                <a:gd name="T31" fmla="*/ 20 h 20"/>
                                <a:gd name="T32" fmla="*/ 52 w 54"/>
                                <a:gd name="T33" fmla="*/ 16 h 20"/>
                                <a:gd name="T34" fmla="*/ 54 w 54"/>
                                <a:gd name="T35" fmla="*/ 14 h 20"/>
                                <a:gd name="T36" fmla="*/ 54 w 54"/>
                                <a:gd name="T37" fmla="*/ 10 h 20"/>
                                <a:gd name="T38" fmla="*/ 54 w 54"/>
                                <a:gd name="T39" fmla="*/ 6 h 20"/>
                                <a:gd name="T40" fmla="*/ 52 w 54"/>
                                <a:gd name="T41" fmla="*/ 4 h 20"/>
                                <a:gd name="T42" fmla="*/ 48 w 54"/>
                                <a:gd name="T43" fmla="*/ 0 h 20"/>
                                <a:gd name="T44" fmla="*/ 44 w 54"/>
                                <a:gd name="T45" fmla="*/ 0 h 20"/>
                                <a:gd name="T46" fmla="*/ 44 w 54"/>
                                <a:gd name="T47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54" h="20">
                                  <a:moveTo>
                                    <a:pt x="44" y="0"/>
                                  </a:moveTo>
                                  <a:lnTo>
                                    <a:pt x="44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4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2" y="4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D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622163" y="55690"/>
                              <a:ext cx="27440" cy="441788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12 h 322"/>
                                <a:gd name="T2" fmla="*/ 20 w 20"/>
                                <a:gd name="T3" fmla="*/ 312 h 322"/>
                                <a:gd name="T4" fmla="*/ 20 w 20"/>
                                <a:gd name="T5" fmla="*/ 10 h 322"/>
                                <a:gd name="T6" fmla="*/ 20 w 20"/>
                                <a:gd name="T7" fmla="*/ 10 h 322"/>
                                <a:gd name="T8" fmla="*/ 20 w 20"/>
                                <a:gd name="T9" fmla="*/ 6 h 322"/>
                                <a:gd name="T10" fmla="*/ 16 w 20"/>
                                <a:gd name="T11" fmla="*/ 2 h 322"/>
                                <a:gd name="T12" fmla="*/ 14 w 20"/>
                                <a:gd name="T13" fmla="*/ 0 h 322"/>
                                <a:gd name="T14" fmla="*/ 10 w 20"/>
                                <a:gd name="T15" fmla="*/ 0 h 322"/>
                                <a:gd name="T16" fmla="*/ 6 w 20"/>
                                <a:gd name="T17" fmla="*/ 0 h 322"/>
                                <a:gd name="T18" fmla="*/ 4 w 20"/>
                                <a:gd name="T19" fmla="*/ 2 h 322"/>
                                <a:gd name="T20" fmla="*/ 0 w 20"/>
                                <a:gd name="T21" fmla="*/ 6 h 322"/>
                                <a:gd name="T22" fmla="*/ 0 w 20"/>
                                <a:gd name="T23" fmla="*/ 10 h 322"/>
                                <a:gd name="T24" fmla="*/ 0 w 20"/>
                                <a:gd name="T25" fmla="*/ 10 h 322"/>
                                <a:gd name="T26" fmla="*/ 0 w 20"/>
                                <a:gd name="T27" fmla="*/ 312 h 322"/>
                                <a:gd name="T28" fmla="*/ 0 w 20"/>
                                <a:gd name="T29" fmla="*/ 312 h 322"/>
                                <a:gd name="T30" fmla="*/ 0 w 20"/>
                                <a:gd name="T31" fmla="*/ 316 h 322"/>
                                <a:gd name="T32" fmla="*/ 4 w 20"/>
                                <a:gd name="T33" fmla="*/ 320 h 322"/>
                                <a:gd name="T34" fmla="*/ 6 w 20"/>
                                <a:gd name="T35" fmla="*/ 322 h 322"/>
                                <a:gd name="T36" fmla="*/ 10 w 20"/>
                                <a:gd name="T37" fmla="*/ 322 h 322"/>
                                <a:gd name="T38" fmla="*/ 14 w 20"/>
                                <a:gd name="T39" fmla="*/ 322 h 322"/>
                                <a:gd name="T40" fmla="*/ 16 w 20"/>
                                <a:gd name="T41" fmla="*/ 320 h 322"/>
                                <a:gd name="T42" fmla="*/ 20 w 20"/>
                                <a:gd name="T43" fmla="*/ 316 h 322"/>
                                <a:gd name="T44" fmla="*/ 20 w 20"/>
                                <a:gd name="T45" fmla="*/ 312 h 322"/>
                                <a:gd name="T46" fmla="*/ 20 w 20"/>
                                <a:gd name="T47" fmla="*/ 312 h 3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0" h="322">
                                  <a:moveTo>
                                    <a:pt x="20" y="312"/>
                                  </a:moveTo>
                                  <a:lnTo>
                                    <a:pt x="20" y="312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4" y="2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12"/>
                                  </a:lnTo>
                                  <a:lnTo>
                                    <a:pt x="0" y="312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4" y="320"/>
                                  </a:lnTo>
                                  <a:lnTo>
                                    <a:pt x="6" y="322"/>
                                  </a:lnTo>
                                  <a:lnTo>
                                    <a:pt x="10" y="322"/>
                                  </a:lnTo>
                                  <a:lnTo>
                                    <a:pt x="14" y="322"/>
                                  </a:lnTo>
                                  <a:lnTo>
                                    <a:pt x="16" y="320"/>
                                  </a:lnTo>
                                  <a:lnTo>
                                    <a:pt x="20" y="31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20" y="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E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575514" y="470038"/>
                              <a:ext cx="74089" cy="27440"/>
                            </a:xfrm>
                            <a:custGeom>
                              <a:avLst/>
                              <a:gdLst>
                                <a:gd name="T0" fmla="*/ 8 w 54"/>
                                <a:gd name="T1" fmla="*/ 20 h 20"/>
                                <a:gd name="T2" fmla="*/ 8 w 54"/>
                                <a:gd name="T3" fmla="*/ 20 h 20"/>
                                <a:gd name="T4" fmla="*/ 44 w 54"/>
                                <a:gd name="T5" fmla="*/ 20 h 20"/>
                                <a:gd name="T6" fmla="*/ 44 w 54"/>
                                <a:gd name="T7" fmla="*/ 20 h 20"/>
                                <a:gd name="T8" fmla="*/ 48 w 54"/>
                                <a:gd name="T9" fmla="*/ 20 h 20"/>
                                <a:gd name="T10" fmla="*/ 52 w 54"/>
                                <a:gd name="T11" fmla="*/ 16 h 20"/>
                                <a:gd name="T12" fmla="*/ 54 w 54"/>
                                <a:gd name="T13" fmla="*/ 14 h 20"/>
                                <a:gd name="T14" fmla="*/ 54 w 54"/>
                                <a:gd name="T15" fmla="*/ 10 h 20"/>
                                <a:gd name="T16" fmla="*/ 54 w 54"/>
                                <a:gd name="T17" fmla="*/ 6 h 20"/>
                                <a:gd name="T18" fmla="*/ 52 w 54"/>
                                <a:gd name="T19" fmla="*/ 4 h 20"/>
                                <a:gd name="T20" fmla="*/ 48 w 54"/>
                                <a:gd name="T21" fmla="*/ 0 h 20"/>
                                <a:gd name="T22" fmla="*/ 44 w 54"/>
                                <a:gd name="T23" fmla="*/ 0 h 20"/>
                                <a:gd name="T24" fmla="*/ 44 w 54"/>
                                <a:gd name="T25" fmla="*/ 0 h 20"/>
                                <a:gd name="T26" fmla="*/ 8 w 54"/>
                                <a:gd name="T27" fmla="*/ 0 h 20"/>
                                <a:gd name="T28" fmla="*/ 8 w 54"/>
                                <a:gd name="T29" fmla="*/ 0 h 20"/>
                                <a:gd name="T30" fmla="*/ 4 w 54"/>
                                <a:gd name="T31" fmla="*/ 0 h 20"/>
                                <a:gd name="T32" fmla="*/ 2 w 54"/>
                                <a:gd name="T33" fmla="*/ 4 h 20"/>
                                <a:gd name="T34" fmla="*/ 0 w 54"/>
                                <a:gd name="T35" fmla="*/ 6 h 20"/>
                                <a:gd name="T36" fmla="*/ 0 w 54"/>
                                <a:gd name="T37" fmla="*/ 10 h 20"/>
                                <a:gd name="T38" fmla="*/ 0 w 54"/>
                                <a:gd name="T39" fmla="*/ 14 h 20"/>
                                <a:gd name="T40" fmla="*/ 2 w 54"/>
                                <a:gd name="T41" fmla="*/ 16 h 20"/>
                                <a:gd name="T42" fmla="*/ 4 w 54"/>
                                <a:gd name="T43" fmla="*/ 20 h 20"/>
                                <a:gd name="T44" fmla="*/ 8 w 54"/>
                                <a:gd name="T45" fmla="*/ 20 h 20"/>
                                <a:gd name="T46" fmla="*/ 8 w 54"/>
                                <a:gd name="T4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54" h="20">
                                  <a:moveTo>
                                    <a:pt x="8" y="2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2" y="4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4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8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8F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575514" y="55690"/>
                              <a:ext cx="74089" cy="27440"/>
                            </a:xfrm>
                            <a:custGeom>
                              <a:avLst/>
                              <a:gdLst>
                                <a:gd name="T0" fmla="*/ 8 w 54"/>
                                <a:gd name="T1" fmla="*/ 20 h 20"/>
                                <a:gd name="T2" fmla="*/ 8 w 54"/>
                                <a:gd name="T3" fmla="*/ 20 h 20"/>
                                <a:gd name="T4" fmla="*/ 44 w 54"/>
                                <a:gd name="T5" fmla="*/ 20 h 20"/>
                                <a:gd name="T6" fmla="*/ 44 w 54"/>
                                <a:gd name="T7" fmla="*/ 20 h 20"/>
                                <a:gd name="T8" fmla="*/ 48 w 54"/>
                                <a:gd name="T9" fmla="*/ 18 h 20"/>
                                <a:gd name="T10" fmla="*/ 52 w 54"/>
                                <a:gd name="T11" fmla="*/ 16 h 20"/>
                                <a:gd name="T12" fmla="*/ 54 w 54"/>
                                <a:gd name="T13" fmla="*/ 14 h 20"/>
                                <a:gd name="T14" fmla="*/ 54 w 54"/>
                                <a:gd name="T15" fmla="*/ 10 h 20"/>
                                <a:gd name="T16" fmla="*/ 54 w 54"/>
                                <a:gd name="T17" fmla="*/ 6 h 20"/>
                                <a:gd name="T18" fmla="*/ 52 w 54"/>
                                <a:gd name="T19" fmla="*/ 2 h 20"/>
                                <a:gd name="T20" fmla="*/ 48 w 54"/>
                                <a:gd name="T21" fmla="*/ 0 h 20"/>
                                <a:gd name="T22" fmla="*/ 44 w 54"/>
                                <a:gd name="T23" fmla="*/ 0 h 20"/>
                                <a:gd name="T24" fmla="*/ 44 w 54"/>
                                <a:gd name="T25" fmla="*/ 0 h 20"/>
                                <a:gd name="T26" fmla="*/ 8 w 54"/>
                                <a:gd name="T27" fmla="*/ 0 h 20"/>
                                <a:gd name="T28" fmla="*/ 8 w 54"/>
                                <a:gd name="T29" fmla="*/ 0 h 20"/>
                                <a:gd name="T30" fmla="*/ 4 w 54"/>
                                <a:gd name="T31" fmla="*/ 0 h 20"/>
                                <a:gd name="T32" fmla="*/ 2 w 54"/>
                                <a:gd name="T33" fmla="*/ 2 h 20"/>
                                <a:gd name="T34" fmla="*/ 0 w 54"/>
                                <a:gd name="T35" fmla="*/ 6 h 20"/>
                                <a:gd name="T36" fmla="*/ 0 w 54"/>
                                <a:gd name="T37" fmla="*/ 10 h 20"/>
                                <a:gd name="T38" fmla="*/ 0 w 54"/>
                                <a:gd name="T39" fmla="*/ 14 h 20"/>
                                <a:gd name="T40" fmla="*/ 2 w 54"/>
                                <a:gd name="T41" fmla="*/ 16 h 20"/>
                                <a:gd name="T42" fmla="*/ 4 w 54"/>
                                <a:gd name="T43" fmla="*/ 18 h 20"/>
                                <a:gd name="T44" fmla="*/ 8 w 54"/>
                                <a:gd name="T45" fmla="*/ 20 h 20"/>
                                <a:gd name="T46" fmla="*/ 8 w 54"/>
                                <a:gd name="T4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54" h="20">
                                  <a:moveTo>
                                    <a:pt x="8" y="2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8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A9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90" w14:textId="77777777" w:rsidR="004A753E" w:rsidRDefault="004A753E" w:rsidP="004A753E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D4E57D" id="Group 13" o:spid="_x0000_s1027" style="position:absolute;margin-left:19.85pt;margin-top:22.05pt;width:74.55pt;height:51.6pt;z-index:251659264;mso-position-horizontal-relative:page;mso-position-vertical-relative:page;mso-width-relative:margin;mso-height-relative:margin" coordsize="9470,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">
              <v:shape id="TextBox 122" o:spid="_x0000_s1028" type="#_x0000_t202" style="position:absolute;left:-1965;top:1965;width:5637;height:17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" filled="f" stroked="f">
                <v:textbox style="mso-fit-shape-to-text:t">
                  <w:txbxContent>
                    <w:p w14:paraId="7CD4E583" w14:textId="77777777" w:rsidR="004A753E" w:rsidRDefault="004A753E" w:rsidP="004A753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A6A6A6" w:themeColor="background1" w:themeShade="A6"/>
                          <w:kern w:val="24"/>
                          <w:sz w:val="10"/>
                          <w:szCs w:val="10"/>
                        </w:rPr>
                        <w:t>Confidential</w:t>
                      </w:r>
                    </w:p>
                  </w:txbxContent>
                </v:textbox>
              </v:shape>
              <v:group id="Group 5" o:spid="_x0000_s1029" style="position:absolute;left:955;top:556;width:8515;height:5985" coordorigin="955,556" coordsize="8515,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TextBox 1" o:spid="_x0000_s1030" type="#_x0000_t202" style="position:absolute;left:955;top:4700;width:85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7CD4E584" w14:textId="77777777" w:rsidR="004A753E" w:rsidRDefault="004A753E" w:rsidP="004A75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cstheme="minorBidi"/>
                            <w:color w:val="D29F13" w:themeColor="accent5"/>
                            <w:kern w:val="24"/>
                            <w:sz w:val="12"/>
                            <w:szCs w:val="12"/>
                          </w:rPr>
                          <w:t>RESTRICTED</w:t>
                        </w:r>
                      </w:p>
                    </w:txbxContent>
                  </v:textbox>
                </v:shape>
                <v:group id="Group 7" o:spid="_x0000_s1031" style="position:absolute;left:1447;top:556;width:5049;height:4446" coordorigin="1447,556" coordsize="5049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2" style="position:absolute;left:3587;top:1215;width:878;height:1070;visibility:visible;mso-wrap-style:square;v-text-anchor:top" coordsize="64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" adj="-11796480,,5400" path="m44,56r,l46,46,50,36,56,26r8,-6l64,20,58,12,50,6,42,2,30,r,l34,8r,10l34,18r,8l32,32r-4,8l24,46,14,56,8,60,,62r,l6,68r8,6l22,76r8,2l30,78,40,76r6,-4l46,72,44,56r,xe" fillcolor="#e5a912" stroked="f">
                    <v:stroke joinstyle="round"/>
                    <v:formulas/>
                    <v:path arrowok="t" o:connecttype="custom" o:connectlocs="60369,76833;60369,76833;63113,63113;68601,49392;76833,35672;87809,27440;87809,27440;79577,16464;68601,8232;57625,2744;41160,0;41160,0;46649,10976;46649,24696;46649,24696;46649,35672;43905,43904;38416,54881;32928,63113;19208,76833;10976,82321;0,85065;0,85065;8232,93297;19208,101529;30184,104273;41160,107017;41160,107017;54881,104273;63113,98785;63113,98785;60369,76833;60369,76833" o:connectangles="0,0,0,0,0,0,0,0,0,0,0,0,0,0,0,0,0,0,0,0,0,0,0,0,0,0,0,0,0,0,0,0,0" textboxrect="0,0,64,78"/>
                    <v:textbox>
                      <w:txbxContent>
                        <w:p w14:paraId="7CD4E585" w14:textId="77777777" w:rsidR="004A753E" w:rsidRDefault="004A753E" w:rsidP="004A753E"/>
                      </w:txbxContent>
                    </v:textbox>
                  </v:shape>
                  <v:shape id="Freeform 9" o:spid="_x0000_s1033" style="position:absolute;left:2764;top:776;width:1234;height:1262;visibility:visible;mso-wrap-style:square;v-text-anchor:top" coordsize="90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" adj="-11796480,,5400" path="m90,46r,l88,56r-2,8l82,72r-6,8l70,84r-8,6l54,92r-10,l44,92r-8,l26,90,18,84,12,80,6,72,2,64,,56,,46r,l,38,2,28,6,20r6,-6l18,8,26,4,36,r8,l44,,54,r8,4l70,8r6,6l82,20r4,8l88,38r2,8l90,46xe" fillcolor="#e5a912" stroked="f">
                    <v:stroke joinstyle="round"/>
                    <v:formulas/>
                    <v:path arrowok="t" o:connecttype="custom" o:connectlocs="123481,63113;123481,63113;120737,76833;117993,87809;112505,98785;104273,109761;96041,115249;85065,123481;74089,126225;60368,126225;60368,126225;49392,126225;35672,123481;24696,115249;16464,109761;8232,98785;2744,87809;0,76833;0,63113;0,63113;0,52136;2744,38416;8232,27440;16464,19208;24696,10976;35672,5488;49392,0;60368,0;60368,0;74089,0;85065,5488;96041,10976;104273,19208;112505,27440;117993,38416;120737,52136;123481,63113;123481,63113" o:connectangles="0,0,0,0,0,0,0,0,0,0,0,0,0,0,0,0,0,0,0,0,0,0,0,0,0,0,0,0,0,0,0,0,0,0,0,0,0,0" textboxrect="0,0,90,92"/>
                    <v:textbox>
                      <w:txbxContent>
                        <w:p w14:paraId="7CD4E586" w14:textId="77777777" w:rsidR="004A753E" w:rsidRDefault="004A753E" w:rsidP="004A753E"/>
                      </w:txbxContent>
                    </v:textbox>
                  </v:shape>
                  <v:shape id="Freeform 10" o:spid="_x0000_s1034" style="position:absolute;left:2187;top:2175;width:1702;height:2525;visibility:visible;mso-wrap-style:square;v-text-anchor:top" coordsize="124,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" adj="-11796480,,5400" path="m118,184r,l124,158r,-30l124,128r,-26l120,78,114,56,106,36,98,22,86,10,74,2,68,,62,r,l56,,50,2,38,10,28,22,18,36,10,56,4,78,,102r,26l,128r2,30l6,184r112,xe" fillcolor="#e5a912" stroked="f">
                    <v:stroke joinstyle="round"/>
                    <v:formulas/>
                    <v:path arrowok="t" o:connecttype="custom" o:connectlocs="161898,252450;161898,252450;170130,216778;170130,175617;170130,175617;170130,139945;164642,107017;156410,76833;145434,49392;134458,30184;117993,13720;101529,2744;93297,0;85065,0;85065,0;76833,0;68601,2744;52137,13720;38416,30184;24696,49392;13720,76833;5488,107017;0,139945;0,175617;0,175617;2744,216778;8232,252450;161898,252450" o:connectangles="0,0,0,0,0,0,0,0,0,0,0,0,0,0,0,0,0,0,0,0,0,0,0,0,0,0,0,0" textboxrect="0,0,124,184"/>
                    <v:textbox>
                      <w:txbxContent>
                        <w:p w14:paraId="7CD4E587" w14:textId="77777777" w:rsidR="004A753E" w:rsidRDefault="004A753E" w:rsidP="004A753E"/>
                      </w:txbxContent>
                    </v:textbox>
                  </v:shape>
                  <v:shape id="Freeform 11" o:spid="_x0000_s1035" style="position:absolute;left:4273;top:1434;width:1097;height:1126;visibility:visible;mso-wrap-style:square;v-text-anchor:top" coordsize="80,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" adj="-11796480,,5400" path="m80,40r,l78,50r-2,6l72,64r-4,6l62,74r-6,4l48,82r-8,l40,82r-8,l24,78,18,74,12,70,6,64,4,56,,50,,40r,l,32,4,26,6,18r6,-6l18,8,24,4,32,r8,l40,r8,l56,4r6,4l68,12r4,6l76,26r2,6l80,40r,xe" fillcolor="#e5a912" stroked="f">
                    <v:stroke joinstyle="round"/>
                    <v:formulas/>
                    <v:path arrowok="t" o:connecttype="custom" o:connectlocs="109761,54880;109761,54880;107017,68601;104273,76833;98785,87809;93297,96041;85065,101529;76833,107017;65857,112505;54881,112505;54881,112505;43904,112505;32928,107017;24696,101529;16464,96041;8232,87809;5488,76833;0,68601;0,54880;0,54880;0,43904;5488,35672;8232,24696;16464,16464;24696,10976;32928,5488;43904,0;54881,0;54881,0;65857,0;76833,5488;85065,10976;93297,16464;98785,24696;104273,35672;107017,43904;109761,54880;109761,54880" o:connectangles="0,0,0,0,0,0,0,0,0,0,0,0,0,0,0,0,0,0,0,0,0,0,0,0,0,0,0,0,0,0,0,0,0,0,0,0,0,0" textboxrect="0,0,80,82"/>
                    <v:textbox>
                      <w:txbxContent>
                        <w:p w14:paraId="7CD4E588" w14:textId="77777777" w:rsidR="004A753E" w:rsidRDefault="004A753E" w:rsidP="004A753E"/>
                      </w:txbxContent>
                    </v:textbox>
                  </v:shape>
                  <v:shape id="Freeform 12" o:spid="_x0000_s1036" style="position:absolute;left:4245;top:2642;width:1400;height:2058;visibility:visible;mso-wrap-style:square;v-text-anchor:top" coordsize="102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" adj="-11796480,,5400" path="m96,150r,l100,128r2,-24l102,104r,-20l98,64,94,46,86,32,80,18,70,8,60,2,50,r,l40,2,30,8,22,18,14,32,8,46,4,64,,84r,20l,104r,24l4,150r92,xe" fillcolor="#e5a912" stroked="f">
                    <v:stroke joinstyle="round"/>
                    <v:formulas/>
                    <v:path arrowok="t" o:connecttype="custom" o:connectlocs="131713,205802;131713,205802;137201,175618;139945,142689;139945,142689;139945,115249;134457,87809;128969,63113;117993,43904;109761,24696;96041,10976;82321,2744;68600,0;68600,0;54880,2744;41160,10976;30184,24696;19208,43904;10976,63113;5488,87809;0,115249;0,142689;0,142689;0,175618;5488,205802;131713,205802" o:connectangles="0,0,0,0,0,0,0,0,0,0,0,0,0,0,0,0,0,0,0,0,0,0,0,0,0,0" textboxrect="0,0,102,150"/>
                    <v:textbox>
                      <w:txbxContent>
                        <w:p w14:paraId="7CD4E589" w14:textId="77777777" w:rsidR="004A753E" w:rsidRDefault="004A753E" w:rsidP="004A753E"/>
                      </w:txbxContent>
                    </v:textbox>
                  </v:shape>
                  <v:shape id="Freeform 14" o:spid="_x0000_s1037" style="position:absolute;left:3669;top:2422;width:878;height:2278;visibility:visible;mso-wrap-style:square;v-text-anchor:top" coordsize="64,1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" adj="-11796480,,5400" path="m16,166r22,l38,166,36,144r,-24l36,120,38,92,44,66,52,42r6,-8l64,26r,l56,14,46,6,36,2,26,r,l18,,12,2,,12r,l10,30r6,24l22,82r2,28l24,110r-2,30l16,166r,xe" fillcolor="#e5a912" stroked="f">
                    <v:stroke joinstyle="round"/>
                    <v:formulas/>
                    <v:path arrowok="t" o:connecttype="custom" o:connectlocs="21952,227754;52137,227754;52137,227754;49393,197570;49393,164641;49393,164641;52137,126225;60369,90553;71345,57625;79577,46648;87809,35672;87809,35672;76833,19208;63113,8232;49393,2744;35672,0;35672,0;24696,0;16464,2744;0,16464;0,16464;13720,41160;21952,74089;30184,112505;32928,150921;32928,150921;30184,192082;21952,227754;21952,227754" o:connectangles="0,0,0,0,0,0,0,0,0,0,0,0,0,0,0,0,0,0,0,0,0,0,0,0,0,0,0,0,0" textboxrect="0,0,64,166"/>
                    <v:textbox>
                      <w:txbxContent>
                        <w:p w14:paraId="7CD4E58A" w14:textId="77777777" w:rsidR="004A753E" w:rsidRDefault="004A753E" w:rsidP="004A753E"/>
                      </w:txbxContent>
                    </v:textbox>
                  </v:shape>
                  <v:shape id="Freeform 15" o:spid="_x0000_s1038" style="position:absolute;left:1447;top:556;width:274;height:4446;visibility:visible;mso-wrap-style:square;v-text-anchor:top" coordsize="20,3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" adj="-11796480,,5400" path="m,10r,l,314r,l2,318r2,4l8,322r2,2l14,322r4,l20,318r,-4l20,314,20,10r,l20,6,18,2,14,,10,,8,,4,2,2,6,,10r,xe" fillcolor="#e5a912" stroked="f">
                    <v:stroke joinstyle="round"/>
                    <v:formulas/>
                    <v:path arrowok="t" o:connecttype="custom" o:connectlocs="0,13720;0,13720;0,430812;0,430812;2744,436300;5488,441788;10976,441788;13720,444532;19208,441788;24696,441788;27440,436300;27440,430812;27440,430812;27440,13720;27440,13720;27440,8232;24696,2744;19208,0;13720,0;10976,0;5488,2744;2744,8232;0,13720;0,13720" o:connectangles="0,0,0,0,0,0,0,0,0,0,0,0,0,0,0,0,0,0,0,0,0,0,0,0" textboxrect="0,0,20,324"/>
                    <v:textbox>
                      <w:txbxContent>
                        <w:p w14:paraId="7CD4E58B" w14:textId="77777777" w:rsidR="004A753E" w:rsidRDefault="004A753E" w:rsidP="004A753E"/>
                      </w:txbxContent>
                    </v:textbox>
                  </v:shape>
                  <v:shape id="Freeform 16" o:spid="_x0000_s1039" style="position:absolute;left:1474;top:556;width:741;height:275;visibility:visible;mso-wrap-style:square;v-text-anchor:top" coordsize="54,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" adj="-11796480,,5400" path="m44,r,l8,r,l4,,2,2,,6r,4l,14r2,2l4,18r4,2l8,20r36,l44,20r4,-2l52,16r2,-2l54,10r,-4l52,2,48,,44,r,xe" fillcolor="#e5a912" stroked="f">
                    <v:stroke joinstyle="round"/>
                    <v:formulas/>
                    <v:path arrowok="t" o:connecttype="custom" o:connectlocs="60369,0;60369,0;10976,0;10976,0;5488,0;2744,2744;0,8232;0,13720;0,19208;2744,21952;5488,24696;10976,27440;10976,27440;60369,27440;60369,27440;65857,24696;71345,21952;74089,19208;74089,13720;74089,8232;71345,2744;65857,0;60369,0;60369,0" o:connectangles="0,0,0,0,0,0,0,0,0,0,0,0,0,0,0,0,0,0,0,0,0,0,0,0" textboxrect="0,0,54,20"/>
                    <v:textbox>
                      <w:txbxContent>
                        <w:p w14:paraId="7CD4E58C" w14:textId="77777777" w:rsidR="004A753E" w:rsidRDefault="004A753E" w:rsidP="004A753E"/>
                      </w:txbxContent>
                    </v:textbox>
                  </v:shape>
                  <v:shape id="Freeform 17" o:spid="_x0000_s1040" style="position:absolute;left:1474;top:4727;width:741;height:275;visibility:visible;mso-wrap-style:square;v-text-anchor:top" coordsize="54,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" adj="-11796480,,5400" path="m44,r,l8,r,l4,,2,4,,6r,4l,14r2,2l4,20r4,l8,20r36,l44,20r4,l52,16r2,-2l54,10r,-4l52,4,48,,44,r,xe" fillcolor="#e5a912" stroked="f">
                    <v:stroke joinstyle="round"/>
                    <v:formulas/>
                    <v:path arrowok="t" o:connecttype="custom" o:connectlocs="60369,0;60369,0;10976,0;10976,0;5488,0;2744,5488;0,8232;0,13720;0,19208;2744,21952;5488,27440;10976,27440;10976,27440;60369,27440;60369,27440;65857,27440;71345,21952;74089,19208;74089,13720;74089,8232;71345,5488;65857,0;60369,0;60369,0" o:connectangles="0,0,0,0,0,0,0,0,0,0,0,0,0,0,0,0,0,0,0,0,0,0,0,0" textboxrect="0,0,54,20"/>
                    <v:textbox>
                      <w:txbxContent>
                        <w:p w14:paraId="7CD4E58D" w14:textId="77777777" w:rsidR="004A753E" w:rsidRDefault="004A753E" w:rsidP="004A753E"/>
                      </w:txbxContent>
                    </v:textbox>
                  </v:shape>
                  <v:shape id="Freeform 18" o:spid="_x0000_s1041" style="position:absolute;left:6221;top:556;width:275;height:4418;visibility:visible;mso-wrap-style:square;v-text-anchor:top" coordsize="20,3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" adj="-11796480,,5400" path="m20,312r,l20,10r,l20,6,16,2,14,,10,,6,,4,2,,6r,4l,10,,312r,l,316r4,4l6,322r4,l14,322r2,-2l20,316r,-4l20,312xe" fillcolor="#e5a912" stroked="f">
                    <v:stroke joinstyle="round"/>
                    <v:formulas/>
                    <v:path arrowok="t" o:connecttype="custom" o:connectlocs="27440,428068;27440,428068;27440,13720;27440,13720;27440,8232;21952,2744;19208,0;13720,0;8232,0;5488,2744;0,8232;0,13720;0,13720;0,428068;0,428068;0,433556;5488,439044;8232,441788;13720,441788;19208,441788;21952,439044;27440,433556;27440,428068;27440,428068" o:connectangles="0,0,0,0,0,0,0,0,0,0,0,0,0,0,0,0,0,0,0,0,0,0,0,0" textboxrect="0,0,20,322"/>
                    <v:textbox>
                      <w:txbxContent>
                        <w:p w14:paraId="7CD4E58E" w14:textId="77777777" w:rsidR="004A753E" w:rsidRDefault="004A753E" w:rsidP="004A753E"/>
                      </w:txbxContent>
                    </v:textbox>
                  </v:shape>
                  <v:shape id="Freeform 19" o:spid="_x0000_s1042" style="position:absolute;left:5755;top:4700;width:741;height:274;visibility:visible;mso-wrap-style:square;v-text-anchor:top" coordsize="54,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" adj="-11796480,,5400" path="m8,20r,l44,20r,l48,20r4,-4l54,14r,-4l54,6,52,4,48,,44,r,l8,r,l4,,2,4,,6r,4l,14r2,2l4,20r4,l8,20xe" fillcolor="#e5a912" stroked="f">
                    <v:stroke joinstyle="round"/>
                    <v:formulas/>
                    <v:path arrowok="t" o:connecttype="custom" o:connectlocs="10976,27440;10976,27440;60369,27440;60369,27440;65857,27440;71345,21952;74089,19208;74089,13720;74089,8232;71345,5488;65857,0;60369,0;60369,0;10976,0;10976,0;5488,0;2744,5488;0,8232;0,13720;0,19208;2744,21952;5488,27440;10976,27440;10976,27440" o:connectangles="0,0,0,0,0,0,0,0,0,0,0,0,0,0,0,0,0,0,0,0,0,0,0,0" textboxrect="0,0,54,20"/>
                    <v:textbox>
                      <w:txbxContent>
                        <w:p w14:paraId="7CD4E58F" w14:textId="77777777" w:rsidR="004A753E" w:rsidRDefault="004A753E" w:rsidP="004A753E"/>
                      </w:txbxContent>
                    </v:textbox>
                  </v:shape>
                  <v:shape id="Freeform 20" o:spid="_x0000_s1043" style="position:absolute;left:5755;top:556;width:741;height:275;visibility:visible;mso-wrap-style:square;v-text-anchor:top" coordsize="54,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" adj="-11796480,,5400" path="m8,20r,l44,20r,l48,18r4,-2l54,14r,-4l54,6,52,2,48,,44,r,l8,r,l4,,2,2,,6r,4l,14r2,2l4,18r4,2l8,20xe" fillcolor="#e5a912" stroked="f">
                    <v:stroke joinstyle="round"/>
                    <v:formulas/>
                    <v:path arrowok="t" o:connecttype="custom" o:connectlocs="10976,27440;10976,27440;60369,27440;60369,27440;65857,24696;71345,21952;74089,19208;74089,13720;74089,8232;71345,2744;65857,0;60369,0;60369,0;10976,0;10976,0;5488,0;2744,2744;0,8232;0,13720;0,19208;2744,21952;5488,24696;10976,27440;10976,27440" o:connectangles="0,0,0,0,0,0,0,0,0,0,0,0,0,0,0,0,0,0,0,0,0,0,0,0" textboxrect="0,0,54,20"/>
                    <v:textbox>
                      <w:txbxContent>
                        <w:p w14:paraId="7CD4E590" w14:textId="77777777" w:rsidR="004A753E" w:rsidRDefault="004A753E" w:rsidP="004A753E"/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  <w:r w:rsidR="00631856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CD4E57F" wp14:editId="7CD4E580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586D"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D4E581" wp14:editId="7CD4E582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9E586D" w14:paraId="7CD4E592" w14:textId="77777777" w:rsidTr="00554A54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14:paraId="7CD4E591" w14:textId="619AF159" w:rsidR="009E586D" w:rsidRDefault="00631856" w:rsidP="009E586D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AD0B60">
                                  <w:t>2021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14:paraId="7CD4E593" w14:textId="77777777" w:rsidR="009E586D" w:rsidRDefault="009E586D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D4E581" id="Text Box 21" o:spid="_x0000_s1044" type="#_x0000_t202" style="position:absolute;margin-left:17pt;margin-top:323.85pt;width:12.75pt;height:418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" filled="f" stroked="f" strokeweight=".5pt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9E586D" w14:paraId="7CD4E592" w14:textId="77777777" w:rsidTr="00554A54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14:paraId="7CD4E591" w14:textId="619AF159" w:rsidR="009E586D" w:rsidRDefault="00631856" w:rsidP="009E586D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AD0B60">
                            <w:t>2021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14:paraId="7CD4E593" w14:textId="77777777" w:rsidR="009E586D" w:rsidRDefault="009E586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ascii="Verdana" w:hAnsi="Verdana" w:hint="default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00A9E0" w:themeColor="text2"/>
      </w:rPr>
    </w:lvl>
  </w:abstractNum>
  <w:abstractNum w:abstractNumId="10" w15:restartNumberingAfterBreak="0">
    <w:nsid w:val="07545C26"/>
    <w:multiLevelType w:val="hybridMultilevel"/>
    <w:tmpl w:val="F1E8D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375E9"/>
    <w:multiLevelType w:val="hybridMultilevel"/>
    <w:tmpl w:val="8C762800"/>
    <w:lvl w:ilvl="0" w:tplc="CFDCD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A3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C9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83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AA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2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6F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12A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405161"/>
    <w:multiLevelType w:val="hybridMultilevel"/>
    <w:tmpl w:val="845660D2"/>
    <w:lvl w:ilvl="0" w:tplc="D99CD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40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62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0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85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04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66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C2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06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6E20E8"/>
    <w:multiLevelType w:val="hybridMultilevel"/>
    <w:tmpl w:val="27987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277BE"/>
    <w:multiLevelType w:val="hybridMultilevel"/>
    <w:tmpl w:val="1DC0A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466B8"/>
    <w:multiLevelType w:val="hybridMultilevel"/>
    <w:tmpl w:val="E1CC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9271B"/>
    <w:multiLevelType w:val="hybridMultilevel"/>
    <w:tmpl w:val="E82A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A323B"/>
    <w:multiLevelType w:val="hybridMultilevel"/>
    <w:tmpl w:val="902212DC"/>
    <w:lvl w:ilvl="0" w:tplc="C68EC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D080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2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0F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2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62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29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FA0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6B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D97306"/>
    <w:multiLevelType w:val="hybridMultilevel"/>
    <w:tmpl w:val="ED0A44EE"/>
    <w:lvl w:ilvl="0" w:tplc="F56A6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61A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C5D6B"/>
    <w:multiLevelType w:val="hybridMultilevel"/>
    <w:tmpl w:val="390027F6"/>
    <w:lvl w:ilvl="0" w:tplc="F56A6E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61A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A26128"/>
    <w:multiLevelType w:val="hybridMultilevel"/>
    <w:tmpl w:val="EA7C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22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ascii="Verdana" w:hAnsi="Verdana" w:hint="default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ascii="Symbol" w:hAnsi="Symbol" w:hint="default"/>
        <w:color w:val="00A9E0" w:themeColor="text2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1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21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15"/>
  </w:num>
  <w:num w:numId="18">
    <w:abstractNumId w:val="13"/>
  </w:num>
  <w:num w:numId="19">
    <w:abstractNumId w:val="16"/>
  </w:num>
  <w:num w:numId="20">
    <w:abstractNumId w:val="17"/>
  </w:num>
  <w:num w:numId="21">
    <w:abstractNumId w:val="11"/>
  </w:num>
  <w:num w:numId="22">
    <w:abstractNumId w:val="12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97"/>
    <w:rsid w:val="00004865"/>
    <w:rsid w:val="0001343F"/>
    <w:rsid w:val="00020581"/>
    <w:rsid w:val="0002308B"/>
    <w:rsid w:val="00036A2E"/>
    <w:rsid w:val="00037421"/>
    <w:rsid w:val="0003746D"/>
    <w:rsid w:val="000421B1"/>
    <w:rsid w:val="00043A2A"/>
    <w:rsid w:val="00043D8E"/>
    <w:rsid w:val="000540C5"/>
    <w:rsid w:val="000568F8"/>
    <w:rsid w:val="000671F6"/>
    <w:rsid w:val="00090133"/>
    <w:rsid w:val="00094ABD"/>
    <w:rsid w:val="000A63E0"/>
    <w:rsid w:val="000C2E2C"/>
    <w:rsid w:val="000C3B5E"/>
    <w:rsid w:val="000D12B0"/>
    <w:rsid w:val="000E0757"/>
    <w:rsid w:val="000E386B"/>
    <w:rsid w:val="000E56FA"/>
    <w:rsid w:val="00105394"/>
    <w:rsid w:val="001174A8"/>
    <w:rsid w:val="00122CE2"/>
    <w:rsid w:val="001245F1"/>
    <w:rsid w:val="0013244F"/>
    <w:rsid w:val="00134B7D"/>
    <w:rsid w:val="00147E1B"/>
    <w:rsid w:val="0015292B"/>
    <w:rsid w:val="00170EA5"/>
    <w:rsid w:val="001725A9"/>
    <w:rsid w:val="00174120"/>
    <w:rsid w:val="00177FBA"/>
    <w:rsid w:val="0018226C"/>
    <w:rsid w:val="00182651"/>
    <w:rsid w:val="001A12C7"/>
    <w:rsid w:val="001A5FFC"/>
    <w:rsid w:val="001C3856"/>
    <w:rsid w:val="001D01BD"/>
    <w:rsid w:val="001D01CF"/>
    <w:rsid w:val="001D3049"/>
    <w:rsid w:val="001E76DF"/>
    <w:rsid w:val="001E7DDE"/>
    <w:rsid w:val="001F37D0"/>
    <w:rsid w:val="001F488D"/>
    <w:rsid w:val="001F7C5A"/>
    <w:rsid w:val="00200F89"/>
    <w:rsid w:val="002032A5"/>
    <w:rsid w:val="00216AD6"/>
    <w:rsid w:val="002219BB"/>
    <w:rsid w:val="00231A0A"/>
    <w:rsid w:val="00237BDA"/>
    <w:rsid w:val="00244D70"/>
    <w:rsid w:val="00252030"/>
    <w:rsid w:val="00260657"/>
    <w:rsid w:val="002642D1"/>
    <w:rsid w:val="00286C83"/>
    <w:rsid w:val="002962C6"/>
    <w:rsid w:val="002A0897"/>
    <w:rsid w:val="002C5DCD"/>
    <w:rsid w:val="002C5EF9"/>
    <w:rsid w:val="002C79B4"/>
    <w:rsid w:val="002E02EB"/>
    <w:rsid w:val="002E2CC7"/>
    <w:rsid w:val="002E74A4"/>
    <w:rsid w:val="002F7227"/>
    <w:rsid w:val="002F7C45"/>
    <w:rsid w:val="00300C3C"/>
    <w:rsid w:val="00300CED"/>
    <w:rsid w:val="00310D5F"/>
    <w:rsid w:val="003110C5"/>
    <w:rsid w:val="00313DD4"/>
    <w:rsid w:val="003213E5"/>
    <w:rsid w:val="00325BD5"/>
    <w:rsid w:val="00334E73"/>
    <w:rsid w:val="003371F1"/>
    <w:rsid w:val="003455E1"/>
    <w:rsid w:val="00354D15"/>
    <w:rsid w:val="00366ACB"/>
    <w:rsid w:val="00372CFD"/>
    <w:rsid w:val="003A00DB"/>
    <w:rsid w:val="003B1F27"/>
    <w:rsid w:val="003B35B0"/>
    <w:rsid w:val="003B421C"/>
    <w:rsid w:val="003C3C0B"/>
    <w:rsid w:val="003C60F1"/>
    <w:rsid w:val="003D53DC"/>
    <w:rsid w:val="003D5BDD"/>
    <w:rsid w:val="003D7FFE"/>
    <w:rsid w:val="00424709"/>
    <w:rsid w:val="00433523"/>
    <w:rsid w:val="004362BE"/>
    <w:rsid w:val="00442A68"/>
    <w:rsid w:val="00452C2A"/>
    <w:rsid w:val="00453A2E"/>
    <w:rsid w:val="004540CB"/>
    <w:rsid w:val="004574E4"/>
    <w:rsid w:val="00465F81"/>
    <w:rsid w:val="004823BC"/>
    <w:rsid w:val="004A753E"/>
    <w:rsid w:val="004B4C74"/>
    <w:rsid w:val="004C01B2"/>
    <w:rsid w:val="004C215A"/>
    <w:rsid w:val="004D57BC"/>
    <w:rsid w:val="004D5F7D"/>
    <w:rsid w:val="004D78F3"/>
    <w:rsid w:val="004D7FF7"/>
    <w:rsid w:val="004E4D24"/>
    <w:rsid w:val="004E6B38"/>
    <w:rsid w:val="004F3B4F"/>
    <w:rsid w:val="00516122"/>
    <w:rsid w:val="00521340"/>
    <w:rsid w:val="00552D6B"/>
    <w:rsid w:val="00553941"/>
    <w:rsid w:val="00554A54"/>
    <w:rsid w:val="005641C3"/>
    <w:rsid w:val="005677ED"/>
    <w:rsid w:val="00586E4C"/>
    <w:rsid w:val="0059336D"/>
    <w:rsid w:val="005964A7"/>
    <w:rsid w:val="005A28D4"/>
    <w:rsid w:val="005D0B54"/>
    <w:rsid w:val="005D430C"/>
    <w:rsid w:val="005D4C20"/>
    <w:rsid w:val="005F1580"/>
    <w:rsid w:val="005F6197"/>
    <w:rsid w:val="006034A7"/>
    <w:rsid w:val="00614F76"/>
    <w:rsid w:val="00623DF1"/>
    <w:rsid w:val="00631856"/>
    <w:rsid w:val="00635CA1"/>
    <w:rsid w:val="00635EAC"/>
    <w:rsid w:val="00655B49"/>
    <w:rsid w:val="0066192C"/>
    <w:rsid w:val="00681D83"/>
    <w:rsid w:val="006A03EF"/>
    <w:rsid w:val="006B065F"/>
    <w:rsid w:val="006B30A9"/>
    <w:rsid w:val="006D20EB"/>
    <w:rsid w:val="006E510B"/>
    <w:rsid w:val="006E56E0"/>
    <w:rsid w:val="006E5C5C"/>
    <w:rsid w:val="006E7264"/>
    <w:rsid w:val="006E74E1"/>
    <w:rsid w:val="006F1836"/>
    <w:rsid w:val="0070250A"/>
    <w:rsid w:val="0070267E"/>
    <w:rsid w:val="00702B3B"/>
    <w:rsid w:val="00705251"/>
    <w:rsid w:val="00706FE1"/>
    <w:rsid w:val="00710486"/>
    <w:rsid w:val="00713247"/>
    <w:rsid w:val="00716434"/>
    <w:rsid w:val="00723373"/>
    <w:rsid w:val="0072342F"/>
    <w:rsid w:val="0073728B"/>
    <w:rsid w:val="00740763"/>
    <w:rsid w:val="007546AF"/>
    <w:rsid w:val="00765934"/>
    <w:rsid w:val="00775F60"/>
    <w:rsid w:val="00780DA5"/>
    <w:rsid w:val="00782A61"/>
    <w:rsid w:val="00785FA7"/>
    <w:rsid w:val="007A32C1"/>
    <w:rsid w:val="007A4667"/>
    <w:rsid w:val="007B27AD"/>
    <w:rsid w:val="007B3EED"/>
    <w:rsid w:val="007C6660"/>
    <w:rsid w:val="007E373C"/>
    <w:rsid w:val="007E7A34"/>
    <w:rsid w:val="0080217E"/>
    <w:rsid w:val="00807573"/>
    <w:rsid w:val="00814364"/>
    <w:rsid w:val="00817232"/>
    <w:rsid w:val="00826B97"/>
    <w:rsid w:val="00830277"/>
    <w:rsid w:val="008306EC"/>
    <w:rsid w:val="00830AFA"/>
    <w:rsid w:val="00833715"/>
    <w:rsid w:val="00847390"/>
    <w:rsid w:val="00853477"/>
    <w:rsid w:val="008546ED"/>
    <w:rsid w:val="00860413"/>
    <w:rsid w:val="0088138F"/>
    <w:rsid w:val="0089058A"/>
    <w:rsid w:val="008911EC"/>
    <w:rsid w:val="00892D08"/>
    <w:rsid w:val="008B79D7"/>
    <w:rsid w:val="008C40E2"/>
    <w:rsid w:val="008D0AD5"/>
    <w:rsid w:val="008E38D3"/>
    <w:rsid w:val="008E5130"/>
    <w:rsid w:val="008E5197"/>
    <w:rsid w:val="008E5A6D"/>
    <w:rsid w:val="008E68F7"/>
    <w:rsid w:val="008F32DF"/>
    <w:rsid w:val="008F4D20"/>
    <w:rsid w:val="008F504D"/>
    <w:rsid w:val="00900A0F"/>
    <w:rsid w:val="00903507"/>
    <w:rsid w:val="009215CD"/>
    <w:rsid w:val="00931D88"/>
    <w:rsid w:val="00931F67"/>
    <w:rsid w:val="00934046"/>
    <w:rsid w:val="0093603B"/>
    <w:rsid w:val="00942EEA"/>
    <w:rsid w:val="00947199"/>
    <w:rsid w:val="00947397"/>
    <w:rsid w:val="00953A18"/>
    <w:rsid w:val="009807A4"/>
    <w:rsid w:val="00992601"/>
    <w:rsid w:val="009B0445"/>
    <w:rsid w:val="009B0F61"/>
    <w:rsid w:val="009C126E"/>
    <w:rsid w:val="009C2C98"/>
    <w:rsid w:val="009C37BD"/>
    <w:rsid w:val="009C65F8"/>
    <w:rsid w:val="009D1237"/>
    <w:rsid w:val="009D352B"/>
    <w:rsid w:val="009D5D20"/>
    <w:rsid w:val="009E19B5"/>
    <w:rsid w:val="009E4B94"/>
    <w:rsid w:val="009E586D"/>
    <w:rsid w:val="009E5E56"/>
    <w:rsid w:val="009E6E04"/>
    <w:rsid w:val="00A230B9"/>
    <w:rsid w:val="00A26EBB"/>
    <w:rsid w:val="00A4400A"/>
    <w:rsid w:val="00A46B36"/>
    <w:rsid w:val="00A51589"/>
    <w:rsid w:val="00A576C5"/>
    <w:rsid w:val="00A74DC3"/>
    <w:rsid w:val="00A8015A"/>
    <w:rsid w:val="00A8427F"/>
    <w:rsid w:val="00A902AF"/>
    <w:rsid w:val="00A91E3F"/>
    <w:rsid w:val="00AB22FA"/>
    <w:rsid w:val="00AB3EE2"/>
    <w:rsid w:val="00AD0B60"/>
    <w:rsid w:val="00AD14D1"/>
    <w:rsid w:val="00AD7C94"/>
    <w:rsid w:val="00AE0CBB"/>
    <w:rsid w:val="00AE7BAA"/>
    <w:rsid w:val="00AF1D02"/>
    <w:rsid w:val="00AF34D7"/>
    <w:rsid w:val="00B00D92"/>
    <w:rsid w:val="00B01296"/>
    <w:rsid w:val="00B10DEA"/>
    <w:rsid w:val="00B13333"/>
    <w:rsid w:val="00B1456F"/>
    <w:rsid w:val="00B15076"/>
    <w:rsid w:val="00B17916"/>
    <w:rsid w:val="00B27AA7"/>
    <w:rsid w:val="00B3657E"/>
    <w:rsid w:val="00B374FF"/>
    <w:rsid w:val="00B3774E"/>
    <w:rsid w:val="00B44351"/>
    <w:rsid w:val="00B638AD"/>
    <w:rsid w:val="00B8386A"/>
    <w:rsid w:val="00B973D3"/>
    <w:rsid w:val="00B97F06"/>
    <w:rsid w:val="00BB0660"/>
    <w:rsid w:val="00BB0DF2"/>
    <w:rsid w:val="00BB2F35"/>
    <w:rsid w:val="00BC6685"/>
    <w:rsid w:val="00BD374F"/>
    <w:rsid w:val="00BD7EA0"/>
    <w:rsid w:val="00BF3C97"/>
    <w:rsid w:val="00BF4BDB"/>
    <w:rsid w:val="00BF65FA"/>
    <w:rsid w:val="00C00B7E"/>
    <w:rsid w:val="00C05CFE"/>
    <w:rsid w:val="00C23446"/>
    <w:rsid w:val="00C27B52"/>
    <w:rsid w:val="00C37D6D"/>
    <w:rsid w:val="00C47637"/>
    <w:rsid w:val="00C55960"/>
    <w:rsid w:val="00C65034"/>
    <w:rsid w:val="00C66B15"/>
    <w:rsid w:val="00C67F8E"/>
    <w:rsid w:val="00C81CE4"/>
    <w:rsid w:val="00C86421"/>
    <w:rsid w:val="00CA7B94"/>
    <w:rsid w:val="00CB5BC7"/>
    <w:rsid w:val="00CB621B"/>
    <w:rsid w:val="00CC5ABA"/>
    <w:rsid w:val="00CD4B39"/>
    <w:rsid w:val="00CD6AAA"/>
    <w:rsid w:val="00D01BFB"/>
    <w:rsid w:val="00D04358"/>
    <w:rsid w:val="00D05BCA"/>
    <w:rsid w:val="00D06A14"/>
    <w:rsid w:val="00D070E5"/>
    <w:rsid w:val="00D071A9"/>
    <w:rsid w:val="00D15931"/>
    <w:rsid w:val="00D24869"/>
    <w:rsid w:val="00D30A9C"/>
    <w:rsid w:val="00D359AE"/>
    <w:rsid w:val="00D36E8B"/>
    <w:rsid w:val="00D4483B"/>
    <w:rsid w:val="00D550A3"/>
    <w:rsid w:val="00D73742"/>
    <w:rsid w:val="00D96141"/>
    <w:rsid w:val="00DC0C69"/>
    <w:rsid w:val="00DD5814"/>
    <w:rsid w:val="00DE2B28"/>
    <w:rsid w:val="00DE7326"/>
    <w:rsid w:val="00DF0A03"/>
    <w:rsid w:val="00DF7178"/>
    <w:rsid w:val="00E064C8"/>
    <w:rsid w:val="00E13B62"/>
    <w:rsid w:val="00E13FCE"/>
    <w:rsid w:val="00E172D8"/>
    <w:rsid w:val="00E226A6"/>
    <w:rsid w:val="00E31A3F"/>
    <w:rsid w:val="00E34B6A"/>
    <w:rsid w:val="00E43455"/>
    <w:rsid w:val="00E436D8"/>
    <w:rsid w:val="00E57B2C"/>
    <w:rsid w:val="00E94B1D"/>
    <w:rsid w:val="00EA7567"/>
    <w:rsid w:val="00EB6DF7"/>
    <w:rsid w:val="00EC00DD"/>
    <w:rsid w:val="00EC0C1C"/>
    <w:rsid w:val="00ED0CC3"/>
    <w:rsid w:val="00EF4CF9"/>
    <w:rsid w:val="00EF7DB7"/>
    <w:rsid w:val="00F16058"/>
    <w:rsid w:val="00F216C4"/>
    <w:rsid w:val="00F2499B"/>
    <w:rsid w:val="00F25FD9"/>
    <w:rsid w:val="00F42577"/>
    <w:rsid w:val="00F42BE8"/>
    <w:rsid w:val="00F452CA"/>
    <w:rsid w:val="00F53B10"/>
    <w:rsid w:val="00F626F1"/>
    <w:rsid w:val="00F64639"/>
    <w:rsid w:val="00F7064C"/>
    <w:rsid w:val="00F75773"/>
    <w:rsid w:val="00F7642E"/>
    <w:rsid w:val="00F8572D"/>
    <w:rsid w:val="00F90D3E"/>
    <w:rsid w:val="00FA0C3B"/>
    <w:rsid w:val="00FD0D37"/>
    <w:rsid w:val="00FD12A9"/>
    <w:rsid w:val="00FD1A0C"/>
    <w:rsid w:val="00FE2C9C"/>
    <w:rsid w:val="00FE3FF6"/>
    <w:rsid w:val="00FE4D22"/>
    <w:rsid w:val="00FE71A8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D4E4F2"/>
  <w15:docId w15:val="{C6213CA6-8E95-4DB3-B92A-597123FB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9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27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customStyle="1" w:styleId="Template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customStyle="1" w:styleId="Table-Text">
    <w:name w:val="Table - Text"/>
    <w:basedOn w:val="Table"/>
    <w:uiPriority w:val="4"/>
    <w:qFormat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44D70"/>
    <w:pPr>
      <w:spacing w:line="280" w:lineRule="atLeast"/>
    </w:pPr>
  </w:style>
  <w:style w:type="paragraph" w:customStyle="1" w:styleId="Template-Web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customStyle="1" w:styleId="Template-Legaltext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customStyle="1" w:styleId="Heading1-Topofpage">
    <w:name w:val="Heading 1 - Top of page"/>
    <w:basedOn w:val="Heading1"/>
    <w:uiPriority w:val="1"/>
    <w:rsid w:val="007E7A34"/>
    <w:pPr>
      <w:spacing w:before="0"/>
    </w:pPr>
  </w:style>
  <w:style w:type="table" w:customStyle="1" w:styleId="Amadeus-Grey">
    <w:name w:val="Amadeus - Grey"/>
    <w:basedOn w:val="TableNormal"/>
    <w:uiPriority w:val="99"/>
    <w:rsid w:val="00833715"/>
    <w:pPr>
      <w:ind w:left="113" w:right="113"/>
    </w:pPr>
    <w:tblPr>
      <w:tblBorders>
        <w:top w:val="single" w:sz="4" w:space="0" w:color="D7D2CB" w:themeColor="accent6"/>
        <w:bottom w:val="single" w:sz="4" w:space="0" w:color="D7D2CB" w:themeColor="accent6"/>
        <w:insideH w:val="single" w:sz="4" w:space="0" w:color="D7D2CB" w:themeColor="accent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80" w:lineRule="atLeast"/>
        <w:ind w:leftChars="0" w:left="113" w:rightChars="0" w:right="113" w:firstLineChars="0" w:firstLine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customStyle="1" w:styleId="Table-Heading">
    <w:name w:val="Table - Heading"/>
    <w:basedOn w:val="Table"/>
    <w:uiPriority w:val="4"/>
    <w:rsid w:val="00833715"/>
    <w:rPr>
      <w:b/>
      <w:color w:val="FFFFFF" w:themeColor="background1"/>
    </w:rPr>
  </w:style>
  <w:style w:type="paragraph" w:customStyle="1" w:styleId="FrontpageTitle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customStyle="1" w:styleId="FrontpageSubtitle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customStyle="1" w:styleId="HighlightboxText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customStyle="1" w:styleId="HighlightboxHeading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customStyle="1" w:styleId="DocumentControlHeading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customStyle="1" w:styleId="DocumentControlText">
    <w:name w:val="Document Control Text"/>
    <w:basedOn w:val="DocumentControlHeading"/>
    <w:uiPriority w:val="5"/>
    <w:rsid w:val="00702B3B"/>
    <w:rPr>
      <w:b w:val="0"/>
    </w:rPr>
  </w:style>
  <w:style w:type="table" w:customStyle="1" w:styleId="Amadeus-Blue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sz="4" w:space="0" w:color="005EB8" w:themeColor="accent1"/>
        <w:bottom w:val="single" w:sz="4" w:space="0" w:color="005EB8" w:themeColor="accent1"/>
        <w:insideH w:val="single" w:sz="4" w:space="0" w:color="005EB8" w:themeColor="accent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40" w:after="40" w:afterAutospacing="0" w:line="280" w:lineRule="atLeast"/>
        <w:ind w:leftChars="0" w:left="113" w:rightChars="0" w:right="113" w:firstLineChars="0" w:firstLine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customStyle="1" w:styleId="Table-HeadingBlack">
    <w:name w:val="Table - Heading Black"/>
    <w:basedOn w:val="Table-Heading"/>
    <w:uiPriority w:val="4"/>
    <w:qFormat/>
    <w:rsid w:val="00833715"/>
    <w:rPr>
      <w:color w:val="auto"/>
    </w:rPr>
  </w:style>
  <w:style w:type="paragraph" w:customStyle="1" w:styleId="BodyText1">
    <w:name w:val="Body Text1"/>
    <w:link w:val="BodyText1Char"/>
    <w:rsid w:val="00DD5814"/>
    <w:pPr>
      <w:spacing w:line="240" w:lineRule="auto"/>
    </w:pPr>
    <w:rPr>
      <w:rFonts w:ascii="Arial" w:eastAsia="Times New Roman" w:hAnsi="Arial" w:cs="Times New Roman"/>
      <w:color w:val="000000"/>
      <w:sz w:val="22"/>
      <w:lang w:val="en-GB" w:eastAsia="es-ES"/>
    </w:rPr>
  </w:style>
  <w:style w:type="character" w:customStyle="1" w:styleId="BodyText1Char">
    <w:name w:val="Body Text1 Char"/>
    <w:basedOn w:val="DefaultParagraphFont"/>
    <w:link w:val="BodyText1"/>
    <w:rsid w:val="00DD5814"/>
    <w:rPr>
      <w:rFonts w:ascii="Arial" w:eastAsia="Times New Roman" w:hAnsi="Arial" w:cs="Times New Roman"/>
      <w:color w:val="000000"/>
      <w:sz w:val="22"/>
      <w:lang w:val="en-GB" w:eastAsia="es-ES"/>
    </w:rPr>
  </w:style>
  <w:style w:type="paragraph" w:customStyle="1" w:styleId="StyleHeading3Latin10pt">
    <w:name w:val="Style Heading 3 + (Latin) 10 pt"/>
    <w:basedOn w:val="Heading3"/>
    <w:autoRedefine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paragraph" w:customStyle="1" w:styleId="Subheading">
    <w:name w:val="Subheading"/>
    <w:basedOn w:val="Normal"/>
    <w:link w:val="SubheadingChar"/>
    <w:autoRedefine/>
    <w:qFormat/>
    <w:rsid w:val="009C2C98"/>
    <w:pPr>
      <w:spacing w:before="160"/>
    </w:pPr>
    <w:rPr>
      <w:b/>
      <w:color w:val="00A9E0" w:themeColor="text2"/>
      <w:sz w:val="20"/>
      <w:szCs w:val="20"/>
    </w:rPr>
  </w:style>
  <w:style w:type="character" w:customStyle="1" w:styleId="SubheadingChar">
    <w:name w:val="Subheading Char"/>
    <w:basedOn w:val="DefaultParagraphFont"/>
    <w:link w:val="Subheading"/>
    <w:rsid w:val="009C2C98"/>
    <w:rPr>
      <w:b/>
      <w:color w:val="00A9E0" w:themeColor="text2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4A753E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E386B"/>
    <w:pPr>
      <w:suppressAutoHyphens w:val="0"/>
      <w:spacing w:after="0" w:line="240" w:lineRule="auto"/>
      <w:ind w:left="720"/>
      <w:contextualSpacing/>
    </w:pPr>
    <w:rPr>
      <w:rFonts w:eastAsia="Times New Roman" w:cs="Times New Roman"/>
      <w:lang w:eastAsia="en-GB"/>
    </w:rPr>
  </w:style>
  <w:style w:type="paragraph" w:styleId="NoSpacing">
    <w:name w:val="No Spacing"/>
    <w:uiPriority w:val="1"/>
    <w:qFormat/>
    <w:rsid w:val="000E386B"/>
    <w:pPr>
      <w:spacing w:line="240" w:lineRule="auto"/>
    </w:pPr>
    <w:rPr>
      <w:rFonts w:eastAsia="Times New Roman" w:cs="Times New Roman"/>
      <w:lang w:val="en-GB" w:eastAsia="en-GB"/>
    </w:rPr>
  </w:style>
  <w:style w:type="character" w:customStyle="1" w:styleId="ng-binding">
    <w:name w:val="ng-binding"/>
    <w:basedOn w:val="DefaultParagraphFont"/>
    <w:rsid w:val="006B065F"/>
  </w:style>
  <w:style w:type="character" w:styleId="Hyperlink">
    <w:name w:val="Hyperlink"/>
    <w:basedOn w:val="DefaultParagraphFont"/>
    <w:uiPriority w:val="99"/>
    <w:semiHidden/>
    <w:unhideWhenUsed/>
    <w:rsid w:val="00A801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ihouqianjiu@163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ingwong202120201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ilanglang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4154413@q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Microsoft%20Shared\Amadeus%20Office%20Templates\Amadeus%20Confidential%20Restricted\WORD\Restricted_Minutes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96449AD12E944900B048C00AE89F3" ma:contentTypeVersion="12" ma:contentTypeDescription="Create a new document." ma:contentTypeScope="" ma:versionID="a2eff3aa14f62dcdcb2a611ad61d74bf">
  <xsd:schema xmlns:xsd="http://www.w3.org/2001/XMLSchema" xmlns:xs="http://www.w3.org/2001/XMLSchema" xmlns:p="http://schemas.microsoft.com/office/2006/metadata/properties" xmlns:ns2="52232a8b-4cf0-4a6d-8d8a-eb3bbb8f5a62" xmlns:ns3="57645d4f-0f7f-4b35-b555-2598cda19302" targetNamespace="http://schemas.microsoft.com/office/2006/metadata/properties" ma:root="true" ma:fieldsID="a77a8dbef30e4df94813fae7cab43bff" ns2:_="" ns3:_="">
    <xsd:import namespace="52232a8b-4cf0-4a6d-8d8a-eb3bbb8f5a62"/>
    <xsd:import namespace="57645d4f-0f7f-4b35-b555-2598cda19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32a8b-4cf0-4a6d-8d8a-eb3bbb8f5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45d4f-0f7f-4b35-b555-2598cda19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72C8E6-1F62-4D61-9355-72080D015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907B3E-1068-4065-A4D8-C60951C18A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1142B9-E960-4B2B-8412-B90023C36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E7E17-BB7A-4786-A0BA-5A942F9FD89C}"/>
</file>

<file path=docProps/app.xml><?xml version="1.0" encoding="utf-8"?>
<Properties xmlns="http://schemas.openxmlformats.org/officeDocument/2006/extended-properties" xmlns:vt="http://schemas.openxmlformats.org/officeDocument/2006/docPropsVTypes">
  <Template>Restricted_Minutes</Template>
  <TotalTime>64</TotalTime>
  <Pages>5</Pages>
  <Words>675</Words>
  <Characters>3851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Public Standard</vt:lpstr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Public Standard</dc:title>
  <dc:creator>Adelaide LEBLOND</dc:creator>
  <cp:lastModifiedBy>Gladys DAMARES DOS SANTOS</cp:lastModifiedBy>
  <cp:revision>36</cp:revision>
  <cp:lastPrinted>2021-09-29T13:39:00Z</cp:lastPrinted>
  <dcterms:created xsi:type="dcterms:W3CDTF">2022-03-08T09:43:00Z</dcterms:created>
  <dcterms:modified xsi:type="dcterms:W3CDTF">2022-03-08T10:48:00Z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37ee6367-0bfa-4465-b9b9-806f3d7adc1c</vt:lpwstr>
  </property>
  <property fmtid="{D5CDD505-2E9C-101B-9397-08002B2CF9AE}" pid="3" name="ContentTypeId">
    <vt:lpwstr>0x010100B2096449AD12E944900B048C00AE89F3</vt:lpwstr>
  </property>
  <property fmtid="{D5CDD505-2E9C-101B-9397-08002B2CF9AE}" pid="4" name="TitusGUID">
    <vt:lpwstr>acd6279f-e9f0-40f1-8eb9-73308eb61b98</vt:lpwstr>
  </property>
  <property fmtid="{D5CDD505-2E9C-101B-9397-08002B2CF9AE}" pid="5" name="OriginatingUser">
    <vt:lpwstr>aleblond</vt:lpwstr>
  </property>
  <property fmtid="{D5CDD505-2E9C-101B-9397-08002B2CF9AE}" pid="6" name="CLASSIFICATION">
    <vt:lpwstr>RESTRICTED</vt:lpwstr>
  </property>
  <property fmtid="{D5CDD505-2E9C-101B-9397-08002B2CF9AE}" pid="7" name="MSIP_Label_d2db9220-a04a-4f06-aab9-80cbe5287fb3_Enabled">
    <vt:lpwstr>true</vt:lpwstr>
  </property>
  <property fmtid="{D5CDD505-2E9C-101B-9397-08002B2CF9AE}" pid="8" name="MSIP_Label_d2db9220-a04a-4f06-aab9-80cbe5287fb3_SetDate">
    <vt:lpwstr>2022-03-08T09:42:05Z</vt:lpwstr>
  </property>
  <property fmtid="{D5CDD505-2E9C-101B-9397-08002B2CF9AE}" pid="9" name="MSIP_Label_d2db9220-a04a-4f06-aab9-80cbe5287fb3_Method">
    <vt:lpwstr>Standard</vt:lpwstr>
  </property>
  <property fmtid="{D5CDD505-2E9C-101B-9397-08002B2CF9AE}" pid="10" name="MSIP_Label_d2db9220-a04a-4f06-aab9-80cbe5287fb3_Name">
    <vt:lpwstr>d2db9220-a04a-4f06-aab9-80cbe5287fb3</vt:lpwstr>
  </property>
  <property fmtid="{D5CDD505-2E9C-101B-9397-08002B2CF9AE}" pid="11" name="MSIP_Label_d2db9220-a04a-4f06-aab9-80cbe5287fb3_SiteId">
    <vt:lpwstr>b3f4f7c2-72ce-4192-aba4-d6c7719b5766</vt:lpwstr>
  </property>
  <property fmtid="{D5CDD505-2E9C-101B-9397-08002B2CF9AE}" pid="12" name="MSIP_Label_d2db9220-a04a-4f06-aab9-80cbe5287fb3_ActionId">
    <vt:lpwstr>ebdc24cc-cbf6-45dd-a6c9-3eb669cc89d9</vt:lpwstr>
  </property>
  <property fmtid="{D5CDD505-2E9C-101B-9397-08002B2CF9AE}" pid="13" name="MSIP_Label_d2db9220-a04a-4f06-aab9-80cbe5287fb3_ContentBits">
    <vt:lpwstr>1</vt:lpwstr>
  </property>
</Properties>
</file>